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6a8fc24c457c4e3e" Type="http://schemas.microsoft.com/office/2007/relationships/ui/extensibility" Target="customUI/customUI14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A6C3" w14:textId="04B40E02" w:rsidR="00101194" w:rsidRPr="00101194" w:rsidRDefault="00101194" w:rsidP="00101194">
      <w:pPr>
        <w:spacing w:after="0" w:line="220" w:lineRule="auto"/>
        <w:ind w:left="4320" w:right="868" w:firstLine="720"/>
        <w:rPr>
          <w:rFonts w:ascii="Arial" w:eastAsia="Arial" w:hAnsi="Arial" w:cs="Arial"/>
          <w:b/>
          <w:bCs/>
          <w:sz w:val="32"/>
          <w:szCs w:val="32"/>
        </w:rPr>
      </w:pPr>
      <w:r w:rsidRPr="00101194">
        <w:rPr>
          <w:rFonts w:ascii="Arial" w:eastAsia="Arial" w:hAnsi="Arial" w:cs="Arial"/>
          <w:b/>
          <w:bCs/>
          <w:sz w:val="32"/>
          <w:szCs w:val="32"/>
        </w:rPr>
        <w:t>(PM) Medication Administration Record</w:t>
      </w:r>
      <w:r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r w:rsidRPr="00101194">
        <w:rPr>
          <w:rFonts w:ascii="Arial" w:eastAsia="Arial" w:hAnsi="Arial" w:cs="Arial"/>
          <w:b/>
          <w:bCs/>
          <w:sz w:val="32"/>
          <w:szCs w:val="32"/>
        </w:rPr>
        <w:t>(MAR)</w:t>
      </w:r>
    </w:p>
    <w:p w14:paraId="01BC3AF2" w14:textId="77777777" w:rsidR="00101194" w:rsidRDefault="00101194" w:rsidP="00101194">
      <w:pPr>
        <w:spacing w:after="0" w:line="220" w:lineRule="auto"/>
        <w:ind w:left="7987" w:right="868" w:firstLine="0"/>
        <w:jc w:val="center"/>
        <w:rPr>
          <w:rFonts w:ascii="Arial" w:eastAsia="Arial" w:hAnsi="Arial" w:cs="Arial"/>
          <w:sz w:val="20"/>
        </w:rPr>
      </w:pPr>
    </w:p>
    <w:p w14:paraId="43F1CD80" w14:textId="695F9F2F" w:rsidR="00101194" w:rsidRPr="00101194" w:rsidRDefault="00101194" w:rsidP="00101194">
      <w:pPr>
        <w:spacing w:after="0" w:line="220" w:lineRule="auto"/>
        <w:ind w:left="730" w:right="868" w:firstLine="710"/>
        <w:rPr>
          <w:rFonts w:ascii="Arial" w:eastAsia="Arial" w:hAnsi="Arial" w:cs="Arial"/>
          <w:b/>
          <w:bCs/>
          <w:szCs w:val="24"/>
        </w:rPr>
      </w:pPr>
      <w:r w:rsidRPr="00101194">
        <w:rPr>
          <w:rFonts w:ascii="Arial" w:eastAsia="Arial" w:hAnsi="Arial" w:cs="Arial"/>
          <w:b/>
          <w:bCs/>
          <w:szCs w:val="24"/>
        </w:rPr>
        <w:t>Client Name:</w:t>
      </w:r>
      <w:r w:rsidRPr="00101194">
        <w:rPr>
          <w:rFonts w:ascii="Arial" w:eastAsia="Arial" w:hAnsi="Arial" w:cs="Arial"/>
          <w:b/>
          <w:bCs/>
          <w:szCs w:val="24"/>
        </w:rPr>
        <w:tab/>
      </w:r>
      <w:r w:rsidRPr="00101194">
        <w:rPr>
          <w:rFonts w:ascii="Arial" w:eastAsia="Arial" w:hAnsi="Arial" w:cs="Arial"/>
          <w:b/>
          <w:bCs/>
          <w:szCs w:val="24"/>
        </w:rPr>
        <w:tab/>
      </w:r>
      <w:r w:rsidRPr="00101194">
        <w:rPr>
          <w:rFonts w:ascii="Arial" w:eastAsia="Arial" w:hAnsi="Arial" w:cs="Arial"/>
          <w:b/>
          <w:bCs/>
          <w:szCs w:val="24"/>
        </w:rPr>
        <w:tab/>
      </w:r>
      <w:r w:rsidRPr="00101194">
        <w:rPr>
          <w:rFonts w:ascii="Arial" w:eastAsia="Arial" w:hAnsi="Arial" w:cs="Arial"/>
          <w:b/>
          <w:bCs/>
          <w:szCs w:val="24"/>
        </w:rPr>
        <w:tab/>
      </w:r>
      <w:r w:rsidRPr="00101194">
        <w:rPr>
          <w:rFonts w:ascii="Arial" w:eastAsia="Arial" w:hAnsi="Arial" w:cs="Arial"/>
          <w:b/>
          <w:bCs/>
          <w:szCs w:val="24"/>
        </w:rPr>
        <w:tab/>
      </w:r>
      <w:r w:rsidRPr="00101194">
        <w:rPr>
          <w:rFonts w:ascii="Calibri" w:eastAsia="Calibri" w:hAnsi="Calibri" w:cs="Calibri"/>
          <w:b/>
          <w:bCs/>
          <w:szCs w:val="24"/>
        </w:rPr>
        <w:t xml:space="preserve"> </w:t>
      </w:r>
      <w:r w:rsidRPr="00101194">
        <w:rPr>
          <w:rFonts w:ascii="Calibri" w:eastAsia="Calibri" w:hAnsi="Calibri" w:cs="Calibri"/>
          <w:b/>
          <w:bCs/>
          <w:szCs w:val="24"/>
        </w:rPr>
        <w:t>Month:</w:t>
      </w:r>
      <w:r w:rsidRPr="00101194">
        <w:rPr>
          <w:rFonts w:ascii="Calibri" w:eastAsia="Calibri" w:hAnsi="Calibri" w:cs="Calibri"/>
          <w:b/>
          <w:bCs/>
          <w:szCs w:val="24"/>
        </w:rPr>
        <w:tab/>
      </w:r>
      <w:r w:rsidRPr="00101194">
        <w:rPr>
          <w:rFonts w:ascii="Calibri" w:eastAsia="Calibri" w:hAnsi="Calibri" w:cs="Calibri"/>
          <w:b/>
          <w:bCs/>
          <w:szCs w:val="24"/>
        </w:rPr>
        <w:tab/>
      </w:r>
      <w:r w:rsidRPr="00101194">
        <w:rPr>
          <w:rFonts w:ascii="Arial" w:eastAsia="Arial" w:hAnsi="Arial" w:cs="Arial"/>
          <w:b/>
          <w:bCs/>
          <w:szCs w:val="24"/>
        </w:rPr>
        <w:t xml:space="preserve">Year: </w:t>
      </w:r>
      <w:r w:rsidRPr="00101194">
        <w:rPr>
          <w:rFonts w:ascii="Arial" w:eastAsia="Arial" w:hAnsi="Arial" w:cs="Arial"/>
          <w:b/>
          <w:bCs/>
          <w:szCs w:val="24"/>
        </w:rPr>
        <w:t xml:space="preserve"> </w:t>
      </w:r>
      <w:r w:rsidRPr="00101194">
        <w:rPr>
          <w:rFonts w:ascii="Arial" w:eastAsia="Arial" w:hAnsi="Arial" w:cs="Arial"/>
          <w:b/>
          <w:bCs/>
          <w:szCs w:val="24"/>
        </w:rPr>
        <w:tab/>
      </w:r>
      <w:r w:rsidRPr="00101194">
        <w:rPr>
          <w:rFonts w:ascii="Arial" w:eastAsia="Arial" w:hAnsi="Arial" w:cs="Arial"/>
          <w:b/>
          <w:bCs/>
          <w:szCs w:val="24"/>
        </w:rPr>
        <w:tab/>
      </w:r>
      <w:r w:rsidRPr="00101194">
        <w:rPr>
          <w:rFonts w:ascii="Arial" w:eastAsia="Arial" w:hAnsi="Arial" w:cs="Arial"/>
          <w:b/>
          <w:bCs/>
          <w:szCs w:val="24"/>
        </w:rPr>
        <w:tab/>
      </w:r>
      <w:r w:rsidRPr="00101194">
        <w:rPr>
          <w:rFonts w:ascii="Arial" w:eastAsia="Arial" w:hAnsi="Arial" w:cs="Arial"/>
          <w:b/>
          <w:bCs/>
          <w:szCs w:val="24"/>
        </w:rPr>
        <w:tab/>
        <w:t>Allergies:</w:t>
      </w:r>
    </w:p>
    <w:p w14:paraId="2F81B26F" w14:textId="77777777" w:rsidR="00101194" w:rsidRDefault="00101194" w:rsidP="00101194">
      <w:pPr>
        <w:spacing w:after="0" w:line="220" w:lineRule="auto"/>
        <w:ind w:left="7987" w:right="868" w:firstLine="0"/>
        <w:jc w:val="center"/>
      </w:pPr>
    </w:p>
    <w:tbl>
      <w:tblPr>
        <w:tblStyle w:val="TableGrid0"/>
        <w:tblW w:w="14442" w:type="dxa"/>
        <w:tblInd w:w="17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71"/>
        <w:gridCol w:w="932"/>
        <w:gridCol w:w="300"/>
        <w:gridCol w:w="300"/>
        <w:gridCol w:w="300"/>
        <w:gridCol w:w="300"/>
        <w:gridCol w:w="300"/>
        <w:gridCol w:w="300"/>
        <w:gridCol w:w="300"/>
        <w:gridCol w:w="299"/>
        <w:gridCol w:w="301"/>
        <w:gridCol w:w="300"/>
        <w:gridCol w:w="300"/>
        <w:gridCol w:w="282"/>
        <w:gridCol w:w="325"/>
        <w:gridCol w:w="300"/>
        <w:gridCol w:w="300"/>
        <w:gridCol w:w="300"/>
        <w:gridCol w:w="300"/>
        <w:gridCol w:w="300"/>
        <w:gridCol w:w="300"/>
        <w:gridCol w:w="300"/>
        <w:gridCol w:w="301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31"/>
      </w:tblGrid>
      <w:tr w:rsidR="00101194" w14:paraId="3C6BD3DE" w14:textId="77777777" w:rsidTr="00101194">
        <w:trPr>
          <w:trHeight w:val="260"/>
        </w:trPr>
        <w:tc>
          <w:tcPr>
            <w:tcW w:w="4171" w:type="dxa"/>
            <w:tcBorders>
              <w:top w:val="single" w:sz="16" w:space="0" w:color="000000"/>
              <w:left w:val="single" w:sz="16" w:space="0" w:color="000000"/>
              <w:bottom w:val="single" w:sz="12" w:space="0" w:color="000000"/>
              <w:right w:val="single" w:sz="16" w:space="0" w:color="000000"/>
            </w:tcBorders>
          </w:tcPr>
          <w:p w14:paraId="2E65708E" w14:textId="77777777" w:rsidR="00101194" w:rsidRDefault="00101194" w:rsidP="002D247B">
            <w:pPr>
              <w:spacing w:after="0" w:line="259" w:lineRule="auto"/>
              <w:ind w:left="38" w:firstLine="0"/>
            </w:pPr>
            <w:r>
              <w:rPr>
                <w:rFonts w:ascii="Arial" w:eastAsia="Arial" w:hAnsi="Arial" w:cs="Arial"/>
                <w:b/>
                <w:sz w:val="20"/>
              </w:rPr>
              <w:t>MEDICATION(S):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3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49BD540" w14:textId="50E453AD" w:rsidR="00101194" w:rsidRDefault="00101194" w:rsidP="002D247B">
            <w:pPr>
              <w:spacing w:after="0" w:line="259" w:lineRule="auto"/>
              <w:ind w:left="4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6950ADAC" w14:textId="77777777" w:rsidR="00101194" w:rsidRDefault="00101194" w:rsidP="002D247B">
            <w:pPr>
              <w:spacing w:after="0" w:line="259" w:lineRule="auto"/>
              <w:ind w:left="0" w:right="37" w:firstLine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7238CE1" w14:textId="77777777" w:rsidR="00101194" w:rsidRDefault="00101194" w:rsidP="002D247B">
            <w:pPr>
              <w:spacing w:after="0" w:line="259" w:lineRule="auto"/>
              <w:ind w:left="0" w:right="38" w:firstLine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9E07513" w14:textId="77777777" w:rsidR="00101194" w:rsidRDefault="00101194" w:rsidP="002D247B">
            <w:pPr>
              <w:spacing w:after="0" w:line="259" w:lineRule="auto"/>
              <w:ind w:left="0" w:right="38" w:firstLine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2F80B82" w14:textId="77777777" w:rsidR="00101194" w:rsidRDefault="00101194" w:rsidP="002D247B">
            <w:pPr>
              <w:spacing w:after="0" w:line="259" w:lineRule="auto"/>
              <w:ind w:left="0" w:right="38" w:firstLine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DE3726" w14:textId="77777777" w:rsidR="00101194" w:rsidRDefault="00101194" w:rsidP="002D247B">
            <w:pPr>
              <w:spacing w:after="0" w:line="259" w:lineRule="auto"/>
              <w:ind w:left="0" w:right="38" w:firstLine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7F653C5" w14:textId="77777777" w:rsidR="00101194" w:rsidRDefault="00101194" w:rsidP="002D247B">
            <w:pPr>
              <w:spacing w:after="0" w:line="259" w:lineRule="auto"/>
              <w:ind w:left="0" w:right="38" w:firstLine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6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FF8886C" w14:textId="77777777" w:rsidR="00101194" w:rsidRDefault="00101194" w:rsidP="002D247B">
            <w:pPr>
              <w:spacing w:after="0" w:line="259" w:lineRule="auto"/>
              <w:ind w:left="0" w:right="38" w:firstLine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7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9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C96787E" w14:textId="77777777" w:rsidR="00101194" w:rsidRDefault="00101194" w:rsidP="002D247B">
            <w:pPr>
              <w:spacing w:after="0" w:line="259" w:lineRule="auto"/>
              <w:ind w:left="0" w:right="37" w:firstLine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8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3994AEC" w14:textId="77777777" w:rsidR="00101194" w:rsidRDefault="00101194" w:rsidP="002D247B">
            <w:pPr>
              <w:spacing w:after="0" w:line="259" w:lineRule="auto"/>
              <w:ind w:left="0" w:right="38" w:firstLine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9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ADC0EB5" w14:textId="77777777" w:rsidR="00101194" w:rsidRDefault="00101194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10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72D20D3" w14:textId="77777777" w:rsidR="00101194" w:rsidRDefault="00101194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11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82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9512E26" w14:textId="77777777" w:rsidR="00101194" w:rsidRDefault="00101194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12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A642612" w14:textId="77777777" w:rsidR="00101194" w:rsidRDefault="00101194" w:rsidP="002D247B">
            <w:pPr>
              <w:spacing w:after="0" w:line="259" w:lineRule="auto"/>
              <w:ind w:left="-11" w:firstLine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>13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F155834" w14:textId="77777777" w:rsidR="00101194" w:rsidRDefault="00101194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14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E5B0AA" w14:textId="77777777" w:rsidR="00101194" w:rsidRDefault="00101194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15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6B72135" w14:textId="77777777" w:rsidR="00101194" w:rsidRDefault="00101194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16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A81B19E" w14:textId="77777777" w:rsidR="00101194" w:rsidRDefault="00101194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17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C87C4B1" w14:textId="77777777" w:rsidR="00101194" w:rsidRDefault="00101194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18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9184A2" w14:textId="77777777" w:rsidR="00101194" w:rsidRDefault="00101194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19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C99F586" w14:textId="77777777" w:rsidR="00101194" w:rsidRDefault="00101194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96CD1C6" w14:textId="77777777" w:rsidR="00101194" w:rsidRDefault="00101194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EB86654" w14:textId="77777777" w:rsidR="00101194" w:rsidRDefault="00101194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33A96B6" w14:textId="77777777" w:rsidR="00101194" w:rsidRDefault="00101194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23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9B470B3" w14:textId="77777777" w:rsidR="00101194" w:rsidRDefault="00101194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24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A545FCA" w14:textId="77777777" w:rsidR="00101194" w:rsidRDefault="00101194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1EB9D48" w14:textId="77777777" w:rsidR="00101194" w:rsidRDefault="00101194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26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6FD7EEA" w14:textId="77777777" w:rsidR="00101194" w:rsidRDefault="00101194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27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5FAB3DA" w14:textId="77777777" w:rsidR="00101194" w:rsidRDefault="00101194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28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DD25855" w14:textId="77777777" w:rsidR="00101194" w:rsidRDefault="00101194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29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993A02E" w14:textId="77777777" w:rsidR="00101194" w:rsidRDefault="00101194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30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3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F74BC61" w14:textId="77777777" w:rsidR="00101194" w:rsidRDefault="00101194" w:rsidP="002D247B">
            <w:pPr>
              <w:spacing w:after="0" w:line="259" w:lineRule="auto"/>
              <w:ind w:left="65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 xml:space="preserve">31 </w:t>
            </w:r>
          </w:p>
        </w:tc>
      </w:tr>
      <w:tr w:rsidR="00101194" w14:paraId="68AC069D" w14:textId="77777777" w:rsidTr="00101194">
        <w:trPr>
          <w:trHeight w:val="339"/>
        </w:trPr>
        <w:tc>
          <w:tcPr>
            <w:tcW w:w="417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ABC497" w14:textId="77777777" w:rsidR="00101194" w:rsidRDefault="00101194" w:rsidP="002D247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2" w:type="dxa"/>
            <w:tcBorders>
              <w:top w:val="single" w:sz="16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BA19FA2" w14:textId="44BF1182" w:rsidR="00101194" w:rsidRDefault="00101194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12F4B">
              <w:rPr>
                <w:rFonts w:ascii="Calibri" w:eastAsia="Calibri" w:hAnsi="Calibri" w:cs="Calibri"/>
                <w:sz w:val="22"/>
              </w:rPr>
              <w:t>Legend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5EE55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4FC9C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BBC52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472DA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6DF9A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CD895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DAA76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16502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CC609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6059D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2104E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869FC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6C6BC" w14:textId="77777777" w:rsidR="00101194" w:rsidRDefault="00101194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2DA22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74144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F8B4B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FA1EC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3DE3D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1753E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BB65F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03519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1F114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A3C72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DB362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7ABDE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92178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5A673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F69EA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EF998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A0FEA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441159BA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01194" w14:paraId="6E66FAEF" w14:textId="77777777" w:rsidTr="00101194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A86B145" w14:textId="77777777" w:rsidR="00101194" w:rsidRDefault="00101194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C4B5DB1" w14:textId="7481436C" w:rsidR="00101194" w:rsidRDefault="00101194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12F4B">
              <w:rPr>
                <w:rFonts w:ascii="Calibri" w:eastAsia="Calibri" w:hAnsi="Calibri" w:cs="Calibri"/>
                <w:sz w:val="22"/>
              </w:rPr>
              <w:t>Time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5F690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0D30B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D39F2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4B096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742C3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8E545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044E9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06500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FA058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726A9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3014E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5D3FE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29C20" w14:textId="77777777" w:rsidR="00101194" w:rsidRDefault="00101194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C6432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CB3A6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4A6D7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18781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85461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9D205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B0047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6844E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E5604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69B57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238D0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A6618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B7B16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DE910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2DE22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09798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46282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3D93E939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01194" w14:paraId="3FB41618" w14:textId="77777777" w:rsidTr="00101194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FB58ABF" w14:textId="77777777" w:rsidR="00101194" w:rsidRDefault="00101194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298BF30" w14:textId="3213EFB1" w:rsidR="00101194" w:rsidRDefault="00101194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E041BE">
              <w:rPr>
                <w:rFonts w:ascii="Calibri" w:eastAsia="Calibri" w:hAnsi="Calibri" w:cs="Calibri"/>
                <w:sz w:val="22"/>
              </w:rPr>
              <w:t>S. Int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B93BD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FAAE1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B3ED3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5EA42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8DC5E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AB553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B0D51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A9FF0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686EA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298DA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E8E81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DC440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EBFD6" w14:textId="77777777" w:rsidR="00101194" w:rsidRDefault="00101194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266DC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0D1FA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4254F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8181A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14D1A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7A600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839BF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C35DE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B6B8D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9DB43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D676A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531B0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00128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93BAA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2C452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25647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4CF7D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1F8C542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01194" w14:paraId="34A5C5FE" w14:textId="77777777" w:rsidTr="00101194">
        <w:trPr>
          <w:trHeight w:val="37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C07B7F" w14:textId="77777777" w:rsidR="00101194" w:rsidRDefault="00101194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16" w:space="0" w:color="000000"/>
              <w:right w:val="single" w:sz="8" w:space="0" w:color="000000"/>
            </w:tcBorders>
          </w:tcPr>
          <w:p w14:paraId="454EB3BE" w14:textId="36DC6797" w:rsidR="00101194" w:rsidRDefault="00101194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E041BE">
              <w:rPr>
                <w:rFonts w:ascii="Calibri" w:eastAsia="Calibri" w:hAnsi="Calibri" w:cs="Calibri"/>
                <w:sz w:val="22"/>
              </w:rPr>
              <w:t>Ct. Inity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7525C8F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DB5C04D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09F289C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4E5ABF5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A02B430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4C77BA4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3DF1320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FED9693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8B69171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EF6889F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2E41D2C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43FD98F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089FBC0" w14:textId="77777777" w:rsidR="00101194" w:rsidRDefault="00101194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88BB314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261FC04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40DFD46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7BA1568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8D432B7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FAA5ABE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567F0B6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F8A26BE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1FD42CD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BF8B560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F52E3F1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9FF53A5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338922B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C4C626C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968AB2A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F7B539B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9434A21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257FD89D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01194" w14:paraId="3F80894F" w14:textId="77777777" w:rsidTr="00101194">
        <w:trPr>
          <w:trHeight w:val="339"/>
        </w:trPr>
        <w:tc>
          <w:tcPr>
            <w:tcW w:w="417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A97BA3" w14:textId="77777777" w:rsidR="00101194" w:rsidRDefault="00101194" w:rsidP="002D247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2" w:type="dxa"/>
            <w:tcBorders>
              <w:top w:val="single" w:sz="16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3EF8F84D" w14:textId="2E1AFFF1" w:rsidR="00101194" w:rsidRDefault="00101194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12F4B">
              <w:rPr>
                <w:rFonts w:ascii="Calibri" w:eastAsia="Calibri" w:hAnsi="Calibri" w:cs="Calibri"/>
                <w:sz w:val="22"/>
              </w:rPr>
              <w:t>Legend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A84E0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87C96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06007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0EF12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0490D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F4474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1C99D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08411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78014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95B80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82E59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6AEB9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9D75C" w14:textId="77777777" w:rsidR="00101194" w:rsidRDefault="00101194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7AA54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E446A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35F8F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5F4F9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3D064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E87A9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7377C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868C3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7DD14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912BF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0F1FD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0777C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4C48F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58D2C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5A80D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CD71B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52596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38FD239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01194" w14:paraId="3F225EFD" w14:textId="77777777" w:rsidTr="00101194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12062CE" w14:textId="77777777" w:rsidR="00101194" w:rsidRDefault="00101194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127B6124" w14:textId="7F025F48" w:rsidR="00101194" w:rsidRDefault="00101194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12F4B">
              <w:rPr>
                <w:rFonts w:ascii="Calibri" w:eastAsia="Calibri" w:hAnsi="Calibri" w:cs="Calibri"/>
                <w:sz w:val="22"/>
              </w:rPr>
              <w:t>Time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A4F90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B049B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C781D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8C727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CFC1C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088F3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2B6C2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9FA35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092E8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084FA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A5B97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8717E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6CD1B" w14:textId="77777777" w:rsidR="00101194" w:rsidRDefault="00101194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778F4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7CA96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39AD6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7BC04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4A8BC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A38D9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3B3AC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0BB55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F6A4C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DA4D9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9FE5D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FEDFB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998DE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A3897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9DEAE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0B3A5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89349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55D74942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01194" w14:paraId="6013A635" w14:textId="77777777" w:rsidTr="00101194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4A2ECF9" w14:textId="77777777" w:rsidR="00101194" w:rsidRDefault="00101194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1969D6DD" w14:textId="5FE297D7" w:rsidR="00101194" w:rsidRDefault="00101194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E041BE">
              <w:rPr>
                <w:rFonts w:ascii="Calibri" w:eastAsia="Calibri" w:hAnsi="Calibri" w:cs="Calibri"/>
                <w:sz w:val="22"/>
              </w:rPr>
              <w:t>S. Int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49DED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B4513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59150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498BC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422A3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1A5D9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45F7C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FCFDE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65DDA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B44BE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910FB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D2C80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0F0A1" w14:textId="77777777" w:rsidR="00101194" w:rsidRDefault="00101194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C514B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76703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7C3D8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10292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C715C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5937D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7FDAD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B9276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EB70C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11CB4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6FAF5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6737A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8ED81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C5411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1E0B9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6FD2A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AF393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648F1489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01194" w14:paraId="79E9BBF2" w14:textId="77777777" w:rsidTr="00101194">
        <w:trPr>
          <w:trHeight w:val="371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DC224F" w14:textId="77777777" w:rsidR="00101194" w:rsidRDefault="00101194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16" w:space="0" w:color="000000"/>
              <w:right w:val="single" w:sz="8" w:space="0" w:color="000000"/>
            </w:tcBorders>
          </w:tcPr>
          <w:p w14:paraId="541D0F7C" w14:textId="1D71E4EF" w:rsidR="00101194" w:rsidRDefault="00101194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E041BE">
              <w:rPr>
                <w:rFonts w:ascii="Calibri" w:eastAsia="Calibri" w:hAnsi="Calibri" w:cs="Calibri"/>
                <w:sz w:val="22"/>
              </w:rPr>
              <w:t>Ct. Inity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9E7D957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E89E1E1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AAB5792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A4B45EB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4C625F4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0AAFCD2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AB1F5CE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82FC0DE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B06E71A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2DCC437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A601784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373233D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31B7E13" w14:textId="77777777" w:rsidR="00101194" w:rsidRDefault="00101194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C09179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6997817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8A0FFD7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383DFA7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527EFF3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82CEE6E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EC3D1CC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9543ECC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FFA0116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5086ED4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F907995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495164E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6858B9E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C4A3211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56FB82D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9F975E1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22C2948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3388241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01194" w14:paraId="561617D6" w14:textId="77777777" w:rsidTr="00101194">
        <w:trPr>
          <w:trHeight w:val="340"/>
        </w:trPr>
        <w:tc>
          <w:tcPr>
            <w:tcW w:w="417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DC25EF" w14:textId="77777777" w:rsidR="00101194" w:rsidRDefault="00101194" w:rsidP="002D247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2" w:type="dxa"/>
            <w:tcBorders>
              <w:top w:val="single" w:sz="16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16A7EE69" w14:textId="6AE9D187" w:rsidR="00101194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485472CB" wp14:editId="6C1E9A60">
                      <wp:simplePos x="0" y="0"/>
                      <wp:positionH relativeFrom="column">
                        <wp:posOffset>253610</wp:posOffset>
                      </wp:positionH>
                      <wp:positionV relativeFrom="paragraph">
                        <wp:posOffset>166010</wp:posOffset>
                      </wp:positionV>
                      <wp:extent cx="360" cy="360"/>
                      <wp:effectExtent l="38100" t="38100" r="57150" b="5715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960E26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19.25pt;margin-top:12.3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">
                      <v:imagedata r:id="rId11" o:title=""/>
                    </v:shape>
                  </w:pict>
                </mc:Fallback>
              </mc:AlternateContent>
            </w:r>
            <w:r w:rsidR="00101194"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Legend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1E88B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2F165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35B74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8279D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48DE5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47E8E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7EAE0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A4C65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1A14C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5BBF3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81CDD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81DFC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2FBE7" w14:textId="77777777" w:rsidR="00101194" w:rsidRDefault="00101194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69EF7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D3F9A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DB091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B784E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302B4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BA057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E120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37952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1F976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BDFF6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BADC4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62A64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537A2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444FA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6FFDC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2A159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481B6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73210DAA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01194" w14:paraId="532177E6" w14:textId="77777777" w:rsidTr="00101194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89D47EF" w14:textId="77777777" w:rsidR="00101194" w:rsidRDefault="00101194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34DD5179" w14:textId="586E521B" w:rsidR="00101194" w:rsidRDefault="00101194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E041BE">
              <w:rPr>
                <w:rFonts w:ascii="Calibri" w:eastAsia="Calibri" w:hAnsi="Calibri" w:cs="Calibri"/>
                <w:sz w:val="22"/>
              </w:rPr>
              <w:t>Time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B6AE5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0A828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005FD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26D43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67F93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91B3F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708A4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363BB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5C2FE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65DBF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72932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467F1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436EF" w14:textId="77777777" w:rsidR="00101194" w:rsidRDefault="00101194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C3302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DB8CF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79206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9CC31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B4FBD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EDAA1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62B95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2A57B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33BEB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E9737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BE196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A11B4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61AE8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2FB24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96B25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046D5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A0B6E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362561B0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01194" w14:paraId="3875C43A" w14:textId="77777777" w:rsidTr="00101194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601A006" w14:textId="77777777" w:rsidR="00101194" w:rsidRDefault="00101194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764EE7B" w14:textId="1C8B59D5" w:rsidR="00101194" w:rsidRDefault="00101194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E041BE">
              <w:rPr>
                <w:rFonts w:ascii="Calibri" w:eastAsia="Calibri" w:hAnsi="Calibri" w:cs="Calibri"/>
                <w:sz w:val="22"/>
              </w:rPr>
              <w:t>S. Int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DB888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CF6B3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0FAD4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393FE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17694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ED69E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C56D9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C8871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B2713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6DD72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A1437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6457F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4BF81" w14:textId="77777777" w:rsidR="00101194" w:rsidRDefault="00101194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36B57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9BA47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C0F2E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F4C4C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EF1B9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C38A0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513B1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11E4F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4683C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F8DBB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D00CB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45EFB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CD178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CE666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FAFFF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F946B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D8AFD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32A9D5A4" w14:textId="77777777" w:rsidR="00101194" w:rsidRDefault="00101194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10EDF135" w14:textId="77777777" w:rsidTr="00101194">
        <w:trPr>
          <w:trHeight w:val="371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F5C222" w14:textId="77777777" w:rsidR="00E041BE" w:rsidRDefault="00E041BE" w:rsidP="00E041BE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16" w:space="0" w:color="000000"/>
              <w:right w:val="single" w:sz="8" w:space="0" w:color="000000"/>
            </w:tcBorders>
          </w:tcPr>
          <w:p w14:paraId="27255CC2" w14:textId="47769267" w:rsidR="00E041BE" w:rsidRDefault="00E041BE" w:rsidP="00E041BE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Ct. Inity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F64401D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3FC76DF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76916CA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59C0BB1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E7943A4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D24C937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7480645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1253CE4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C9DB6AA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9758EAC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DEF1A14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8C83094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2FC8A43" w14:textId="77777777" w:rsidR="00E041BE" w:rsidRDefault="00E041BE" w:rsidP="00E041BE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D5106C8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87DE359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087AC1E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FE2CC20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ABD9735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65E8CD8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44E03FA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FFB4891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61BA5BD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DB20CF0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A745C2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62BCC8A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952924A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FC2F7A5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5A3822E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CC607B0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421B0D8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4B8A3A5D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184AC027" w14:textId="77777777" w:rsidTr="00101194">
        <w:trPr>
          <w:trHeight w:val="339"/>
        </w:trPr>
        <w:tc>
          <w:tcPr>
            <w:tcW w:w="417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4B358E" w14:textId="77777777" w:rsidR="00E041BE" w:rsidRDefault="00E041BE" w:rsidP="00E041BE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2" w:type="dxa"/>
            <w:tcBorders>
              <w:top w:val="single" w:sz="16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7523E02" w14:textId="271819F0" w:rsidR="00E041BE" w:rsidRDefault="00E041BE" w:rsidP="00E041BE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Legend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1C01F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44698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50D30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7A75B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C1B63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369D2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F9AB8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F613A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1ECDA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8278F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273E9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59F1E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603D6" w14:textId="77777777" w:rsidR="00E041BE" w:rsidRDefault="00E041BE" w:rsidP="00E041BE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DFC96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FEA26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67D9C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DA049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B0FD3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ADC81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A2C50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2BEAC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99C82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600C5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83B5E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48AA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2481F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5A71B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8621E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8F249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3CF1B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7CFD30EC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18678E55" w14:textId="77777777" w:rsidTr="00101194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6BA59BC" w14:textId="77777777" w:rsidR="00E041BE" w:rsidRDefault="00E041BE" w:rsidP="00E041BE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3611324D" w14:textId="1B50ADDA" w:rsidR="00E041BE" w:rsidRDefault="00E041BE" w:rsidP="00E041BE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Time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385DE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383F2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99CC7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04B2B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09865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34A7C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D5131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0659F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74DAB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B68D9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20A80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996C8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A5F08" w14:textId="77777777" w:rsidR="00E041BE" w:rsidRDefault="00E041BE" w:rsidP="00E041BE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C90B8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8C261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5CD6C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654F7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6726E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0B29D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103E8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FB113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8FEEB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84F1F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01242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93816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95538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72C26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5695F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84ADC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CC298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454237E8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6D3C9893" w14:textId="77777777" w:rsidTr="00101194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7CC1E8E" w14:textId="77777777" w:rsidR="00E041BE" w:rsidRDefault="00E041BE" w:rsidP="00E041BE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CBD18F5" w14:textId="29020025" w:rsidR="00E041BE" w:rsidRDefault="00E041BE" w:rsidP="00E041BE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S. Int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35403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AA4E0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3D82D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91608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F0906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9F608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07C5B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F74D1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153E3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BFCC3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CA1C0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62595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C8F02" w14:textId="77777777" w:rsidR="00E041BE" w:rsidRDefault="00E041BE" w:rsidP="00E041BE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71D50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C5AE1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75B41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4AD91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39587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C2DA4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FBEFF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F3559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E62C9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08F7D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D796A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7AA88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5E0C6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CDCB4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BB7E3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A58C7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CB7EA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3F885BF5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5B0CEA78" w14:textId="77777777" w:rsidTr="00101194">
        <w:trPr>
          <w:trHeight w:val="371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B61FAF" w14:textId="77777777" w:rsidR="00E041BE" w:rsidRDefault="00E041BE" w:rsidP="00E041BE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16" w:space="0" w:color="000000"/>
              <w:right w:val="single" w:sz="8" w:space="0" w:color="000000"/>
            </w:tcBorders>
          </w:tcPr>
          <w:p w14:paraId="0DEA6627" w14:textId="77777777" w:rsidR="00E041BE" w:rsidRDefault="00E041BE" w:rsidP="00E041BE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45D9705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5778524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53B8654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79D0C99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EF91961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54F893C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750AB53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CC9518B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249F26D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9E60A88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92EA918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E19E591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288E26F" w14:textId="77777777" w:rsidR="00E041BE" w:rsidRDefault="00E041BE" w:rsidP="00E041BE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863B8C9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4B49F41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04E6F35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C0D21FD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EDDC9AA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D8E682F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B3F9C5B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25E1B42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F48A8C3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17F2F5C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748B330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B0F1F51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E312909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F002A77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469FC28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FB7E13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B2055D3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32895EF7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50E909C8" w14:textId="77777777" w:rsidTr="00101194">
        <w:trPr>
          <w:trHeight w:val="339"/>
        </w:trPr>
        <w:tc>
          <w:tcPr>
            <w:tcW w:w="417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33" w:space="0" w:color="C1C2C2"/>
              <w:right w:val="single" w:sz="12" w:space="0" w:color="000000"/>
            </w:tcBorders>
          </w:tcPr>
          <w:p w14:paraId="198BD50A" w14:textId="77777777" w:rsidR="00E041BE" w:rsidRDefault="00E041BE" w:rsidP="00E041BE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2" w:type="dxa"/>
            <w:tcBorders>
              <w:top w:val="single" w:sz="16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4789323" w14:textId="62A7DA56" w:rsidR="00E041BE" w:rsidRDefault="00E041BE" w:rsidP="00E041BE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Legend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16986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A2247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1ED82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18DD6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B1D17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7C6BC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FE9CC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9063C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0FE71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E1C4E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09B59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49C51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DC5D1" w14:textId="77777777" w:rsidR="00E041BE" w:rsidRDefault="00E041BE" w:rsidP="00E041BE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A9619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D3F9B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E0755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C228C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60017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E6B24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1166D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61EF9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F2C52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414FD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60787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B82D0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624F4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471BD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C5C57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F590A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78988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57040963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104EA40D" w14:textId="77777777" w:rsidTr="00101194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729304D" w14:textId="77777777" w:rsidR="00E041BE" w:rsidRDefault="00E041BE" w:rsidP="00E041BE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22EAA01" w14:textId="012A4816" w:rsidR="00E041BE" w:rsidRDefault="00E041BE" w:rsidP="00E041BE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Time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CAC65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E9C31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B0D98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55B8E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64089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69B78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6F9F3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FB152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29306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F06F4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A73D8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AD799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DCFEB" w14:textId="77777777" w:rsidR="00E041BE" w:rsidRDefault="00E041BE" w:rsidP="00E041BE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E1AD9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8E4AC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9A5A0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3D0CE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E34F8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2E889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F8C76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C69A6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DFCE5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B8CC6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44885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EF6D2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FD4B2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F749F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9EE4C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7C13D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CFCBA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722854EB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0A0C1898" w14:textId="77777777" w:rsidTr="00101194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3F830C2" w14:textId="77777777" w:rsidR="00E041BE" w:rsidRDefault="00E041BE" w:rsidP="00E041BE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373587E" w14:textId="4CCC5505" w:rsidR="00E041BE" w:rsidRDefault="00E041BE" w:rsidP="00E041BE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S. Int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6C7B2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7BD0D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C56D7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C5C03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293C4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B9448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44BF8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363AD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3C3FC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24FBE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A2AE0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BC126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D8641" w14:textId="77777777" w:rsidR="00E041BE" w:rsidRDefault="00E041BE" w:rsidP="00E041BE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42EFA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AEB9C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DB8BF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55653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D66F3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345FA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06F84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32A24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48569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F0148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115D4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F245C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295B1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590F3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69877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3CD12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EFC16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26D9BBF3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0D33E0C3" w14:textId="77777777" w:rsidTr="00101194">
        <w:trPr>
          <w:trHeight w:val="433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33" w:space="0" w:color="C1C2C2"/>
              <w:right w:val="single" w:sz="12" w:space="0" w:color="000000"/>
            </w:tcBorders>
          </w:tcPr>
          <w:p w14:paraId="0D18455B" w14:textId="77777777" w:rsidR="00E041BE" w:rsidRDefault="00E041BE" w:rsidP="00E041BE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33" w:space="0" w:color="C1C2C2"/>
              <w:right w:val="single" w:sz="8" w:space="0" w:color="000000"/>
            </w:tcBorders>
          </w:tcPr>
          <w:p w14:paraId="77296821" w14:textId="6D51CA46" w:rsidR="00E041BE" w:rsidRDefault="00E041BE" w:rsidP="00E041BE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Ct. Inity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0A8CC369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55314BB7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5F328AA3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30FD8348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08A2227F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4F122499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0612DFD8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1D222847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426FF838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5C9260AC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769388A3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14EDD379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02D67EFC" w14:textId="77777777" w:rsidR="00E041BE" w:rsidRDefault="00E041BE" w:rsidP="00E041BE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79D23B99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11454350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29341FAB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4FAFA129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1FC68B05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1ED01297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2F65E12E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727C6FA2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2AD39675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123FE30B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37F5DCFC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6E2B8E07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17F4A49F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1F5C27D4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2D70AF1B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56FA7666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619D0DDB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16" w:space="0" w:color="000000"/>
            </w:tcBorders>
          </w:tcPr>
          <w:p w14:paraId="61296C7D" w14:textId="77777777" w:rsidR="00E041BE" w:rsidRDefault="00E041BE" w:rsidP="00E041BE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tbl>
      <w:tblPr>
        <w:tblStyle w:val="TableGrid"/>
        <w:tblW w:w="14490" w:type="dxa"/>
        <w:tblInd w:w="175" w:type="dxa"/>
        <w:tblLook w:val="04A0" w:firstRow="1" w:lastRow="0" w:firstColumn="1" w:lastColumn="0" w:noHBand="0" w:noVBand="1"/>
      </w:tblPr>
      <w:tblGrid>
        <w:gridCol w:w="5163"/>
        <w:gridCol w:w="3951"/>
        <w:gridCol w:w="843"/>
        <w:gridCol w:w="3690"/>
        <w:gridCol w:w="843"/>
      </w:tblGrid>
      <w:tr w:rsidR="00E041BE" w14:paraId="3C344B01" w14:textId="77777777" w:rsidTr="00312F4B">
        <w:trPr>
          <w:trHeight w:val="197"/>
        </w:trPr>
        <w:tc>
          <w:tcPr>
            <w:tcW w:w="5310" w:type="dxa"/>
          </w:tcPr>
          <w:p w14:paraId="1A4EBB67" w14:textId="0C21484F" w:rsidR="00964E78" w:rsidRPr="00E041BE" w:rsidRDefault="00312F4B" w:rsidP="00101194">
            <w:pPr>
              <w:ind w:left="0" w:firstLine="0"/>
              <w:rPr>
                <w:b/>
                <w:bCs/>
              </w:rPr>
            </w:pPr>
            <w:r w:rsidRPr="00E041BE">
              <w:rPr>
                <w:b/>
                <w:bCs/>
              </w:rPr>
              <w:t>NOTES:</w:t>
            </w:r>
          </w:p>
        </w:tc>
        <w:tc>
          <w:tcPr>
            <w:tcW w:w="4050" w:type="dxa"/>
          </w:tcPr>
          <w:p w14:paraId="59781231" w14:textId="1766560E" w:rsidR="00964E78" w:rsidRPr="00E041BE" w:rsidRDefault="00312F4B" w:rsidP="00101194">
            <w:pPr>
              <w:ind w:left="0" w:firstLine="0"/>
              <w:rPr>
                <w:b/>
                <w:bCs/>
              </w:rPr>
            </w:pPr>
            <w:r w:rsidRPr="00E041BE">
              <w:rPr>
                <w:b/>
                <w:bCs/>
              </w:rPr>
              <w:t>Signature</w:t>
            </w:r>
          </w:p>
        </w:tc>
        <w:tc>
          <w:tcPr>
            <w:tcW w:w="630" w:type="dxa"/>
          </w:tcPr>
          <w:p w14:paraId="6E5ECF58" w14:textId="1A89EE87" w:rsidR="00964E78" w:rsidRPr="00E041BE" w:rsidRDefault="00312F4B" w:rsidP="00101194">
            <w:pPr>
              <w:ind w:left="0" w:firstLine="0"/>
              <w:rPr>
                <w:b/>
                <w:bCs/>
              </w:rPr>
            </w:pPr>
            <w:r w:rsidRPr="00E041BE">
              <w:rPr>
                <w:b/>
                <w:bCs/>
              </w:rPr>
              <w:t>Initial</w:t>
            </w:r>
          </w:p>
        </w:tc>
        <w:tc>
          <w:tcPr>
            <w:tcW w:w="3780" w:type="dxa"/>
          </w:tcPr>
          <w:p w14:paraId="4645523D" w14:textId="218CF69B" w:rsidR="00964E78" w:rsidRPr="00E041BE" w:rsidRDefault="00312F4B" w:rsidP="00101194">
            <w:pPr>
              <w:ind w:left="0" w:firstLine="0"/>
              <w:rPr>
                <w:b/>
                <w:bCs/>
              </w:rPr>
            </w:pPr>
            <w:r w:rsidRPr="00E041BE">
              <w:rPr>
                <w:b/>
                <w:bCs/>
              </w:rPr>
              <w:t>Signature</w:t>
            </w:r>
          </w:p>
        </w:tc>
        <w:tc>
          <w:tcPr>
            <w:tcW w:w="720" w:type="dxa"/>
          </w:tcPr>
          <w:p w14:paraId="6C70BDF5" w14:textId="522AB2C7" w:rsidR="00964E78" w:rsidRPr="00E041BE" w:rsidRDefault="00312F4B" w:rsidP="00101194">
            <w:pPr>
              <w:ind w:left="0" w:firstLine="0"/>
              <w:rPr>
                <w:b/>
                <w:bCs/>
              </w:rPr>
            </w:pPr>
            <w:r w:rsidRPr="00E041BE">
              <w:rPr>
                <w:b/>
                <w:bCs/>
              </w:rPr>
              <w:t>Initial</w:t>
            </w:r>
          </w:p>
        </w:tc>
      </w:tr>
      <w:tr w:rsidR="00E041BE" w14:paraId="42B411B6" w14:textId="77777777" w:rsidTr="00312F4B">
        <w:trPr>
          <w:trHeight w:val="152"/>
        </w:trPr>
        <w:tc>
          <w:tcPr>
            <w:tcW w:w="5310" w:type="dxa"/>
          </w:tcPr>
          <w:p w14:paraId="3D2E2787" w14:textId="77777777" w:rsidR="00964E78" w:rsidRDefault="00964E78" w:rsidP="00101194">
            <w:pPr>
              <w:ind w:left="0" w:firstLine="0"/>
            </w:pPr>
          </w:p>
        </w:tc>
        <w:tc>
          <w:tcPr>
            <w:tcW w:w="4050" w:type="dxa"/>
          </w:tcPr>
          <w:p w14:paraId="2EAF286E" w14:textId="77777777" w:rsidR="00964E78" w:rsidRDefault="00964E78" w:rsidP="00101194">
            <w:pPr>
              <w:ind w:left="0" w:firstLine="0"/>
            </w:pPr>
          </w:p>
        </w:tc>
        <w:tc>
          <w:tcPr>
            <w:tcW w:w="630" w:type="dxa"/>
          </w:tcPr>
          <w:p w14:paraId="10AEDB41" w14:textId="77777777" w:rsidR="00964E78" w:rsidRDefault="00964E78" w:rsidP="00101194">
            <w:pPr>
              <w:ind w:left="0" w:firstLine="0"/>
            </w:pPr>
          </w:p>
        </w:tc>
        <w:tc>
          <w:tcPr>
            <w:tcW w:w="3780" w:type="dxa"/>
          </w:tcPr>
          <w:p w14:paraId="1F1E178B" w14:textId="77777777" w:rsidR="00964E78" w:rsidRDefault="00964E78" w:rsidP="00101194">
            <w:pPr>
              <w:ind w:left="0" w:firstLine="0"/>
            </w:pPr>
          </w:p>
        </w:tc>
        <w:tc>
          <w:tcPr>
            <w:tcW w:w="720" w:type="dxa"/>
          </w:tcPr>
          <w:p w14:paraId="6079FB8C" w14:textId="77777777" w:rsidR="00964E78" w:rsidRDefault="00964E78" w:rsidP="00101194">
            <w:pPr>
              <w:ind w:left="0" w:firstLine="0"/>
            </w:pPr>
          </w:p>
        </w:tc>
      </w:tr>
      <w:tr w:rsidR="00E041BE" w14:paraId="58D69BA6" w14:textId="77777777" w:rsidTr="00312F4B">
        <w:tc>
          <w:tcPr>
            <w:tcW w:w="5310" w:type="dxa"/>
          </w:tcPr>
          <w:p w14:paraId="11184385" w14:textId="77777777" w:rsidR="00964E78" w:rsidRDefault="00964E78" w:rsidP="00101194">
            <w:pPr>
              <w:ind w:left="0" w:firstLine="0"/>
            </w:pPr>
          </w:p>
        </w:tc>
        <w:tc>
          <w:tcPr>
            <w:tcW w:w="4050" w:type="dxa"/>
          </w:tcPr>
          <w:p w14:paraId="6AE2F4F8" w14:textId="77777777" w:rsidR="00964E78" w:rsidRDefault="00964E78" w:rsidP="00101194">
            <w:pPr>
              <w:ind w:left="0" w:firstLine="0"/>
            </w:pPr>
          </w:p>
        </w:tc>
        <w:tc>
          <w:tcPr>
            <w:tcW w:w="630" w:type="dxa"/>
          </w:tcPr>
          <w:p w14:paraId="1FDCBC04" w14:textId="77777777" w:rsidR="00964E78" w:rsidRDefault="00964E78" w:rsidP="00101194">
            <w:pPr>
              <w:ind w:left="0" w:firstLine="0"/>
            </w:pPr>
          </w:p>
        </w:tc>
        <w:tc>
          <w:tcPr>
            <w:tcW w:w="3780" w:type="dxa"/>
          </w:tcPr>
          <w:p w14:paraId="7225AAE9" w14:textId="77777777" w:rsidR="00964E78" w:rsidRDefault="00964E78" w:rsidP="00101194">
            <w:pPr>
              <w:ind w:left="0" w:firstLine="0"/>
            </w:pPr>
          </w:p>
        </w:tc>
        <w:tc>
          <w:tcPr>
            <w:tcW w:w="720" w:type="dxa"/>
          </w:tcPr>
          <w:p w14:paraId="2A1A9519" w14:textId="77777777" w:rsidR="00964E78" w:rsidRDefault="00964E78" w:rsidP="00101194">
            <w:pPr>
              <w:ind w:left="0" w:firstLine="0"/>
            </w:pPr>
          </w:p>
        </w:tc>
      </w:tr>
      <w:tr w:rsidR="00E041BE" w14:paraId="3ABA91C3" w14:textId="77777777" w:rsidTr="00312F4B">
        <w:trPr>
          <w:trHeight w:val="350"/>
        </w:trPr>
        <w:tc>
          <w:tcPr>
            <w:tcW w:w="5310" w:type="dxa"/>
          </w:tcPr>
          <w:p w14:paraId="3C1E18A8" w14:textId="77777777" w:rsidR="00964E78" w:rsidRDefault="00964E78" w:rsidP="00101194">
            <w:pPr>
              <w:ind w:left="0" w:firstLine="0"/>
            </w:pPr>
          </w:p>
        </w:tc>
        <w:tc>
          <w:tcPr>
            <w:tcW w:w="4050" w:type="dxa"/>
          </w:tcPr>
          <w:p w14:paraId="69A4A757" w14:textId="77777777" w:rsidR="00964E78" w:rsidRDefault="00964E78" w:rsidP="00101194">
            <w:pPr>
              <w:ind w:left="0" w:firstLine="0"/>
            </w:pPr>
          </w:p>
        </w:tc>
        <w:tc>
          <w:tcPr>
            <w:tcW w:w="630" w:type="dxa"/>
          </w:tcPr>
          <w:p w14:paraId="6CB4AB4A" w14:textId="1EBD87B6" w:rsidR="00964E78" w:rsidRDefault="00E041BE" w:rsidP="00101194">
            <w:pPr>
              <w:ind w:left="0" w:firstLine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80C0BEF" wp14:editId="108FA8F5">
                      <wp:simplePos x="0" y="0"/>
                      <wp:positionH relativeFrom="column">
                        <wp:posOffset>325095</wp:posOffset>
                      </wp:positionH>
                      <wp:positionV relativeFrom="paragraph">
                        <wp:posOffset>78305</wp:posOffset>
                      </wp:positionV>
                      <wp:extent cx="360" cy="360"/>
                      <wp:effectExtent l="38100" t="38100" r="57150" b="5715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B069AC" id="Ink 2" o:spid="_x0000_s1026" type="#_x0000_t75" style="position:absolute;margin-left:24.9pt;margin-top:5.4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3780" w:type="dxa"/>
          </w:tcPr>
          <w:p w14:paraId="6A1C2B4B" w14:textId="77777777" w:rsidR="00964E78" w:rsidRDefault="00964E78" w:rsidP="00101194">
            <w:pPr>
              <w:ind w:left="0" w:firstLine="0"/>
            </w:pPr>
          </w:p>
        </w:tc>
        <w:tc>
          <w:tcPr>
            <w:tcW w:w="720" w:type="dxa"/>
          </w:tcPr>
          <w:p w14:paraId="55B5CE5C" w14:textId="77777777" w:rsidR="00964E78" w:rsidRDefault="00964E78" w:rsidP="00101194">
            <w:pPr>
              <w:ind w:left="0" w:firstLine="0"/>
            </w:pPr>
          </w:p>
        </w:tc>
      </w:tr>
    </w:tbl>
    <w:p w14:paraId="405DCA23" w14:textId="75C9D9DC" w:rsidR="002F6E35" w:rsidRDefault="002F6E35" w:rsidP="00101194"/>
    <w:p w14:paraId="4850AC38" w14:textId="15B68961" w:rsidR="00E041BE" w:rsidRPr="00101194" w:rsidRDefault="00E041BE" w:rsidP="00E041BE">
      <w:pPr>
        <w:spacing w:after="0" w:line="220" w:lineRule="auto"/>
        <w:ind w:left="4320" w:right="868" w:firstLine="720"/>
        <w:rPr>
          <w:rFonts w:ascii="Arial" w:eastAsia="Arial" w:hAnsi="Arial" w:cs="Arial"/>
          <w:b/>
          <w:bCs/>
          <w:sz w:val="32"/>
          <w:szCs w:val="32"/>
        </w:rPr>
      </w:pPr>
      <w:r w:rsidRPr="00101194">
        <w:rPr>
          <w:rFonts w:ascii="Arial" w:eastAsia="Arial" w:hAnsi="Arial" w:cs="Arial"/>
          <w:b/>
          <w:bCs/>
          <w:sz w:val="32"/>
          <w:szCs w:val="32"/>
        </w:rPr>
        <w:lastRenderedPageBreak/>
        <w:t>(</w:t>
      </w:r>
      <w:r>
        <w:rPr>
          <w:rFonts w:ascii="Arial" w:eastAsia="Arial" w:hAnsi="Arial" w:cs="Arial"/>
          <w:b/>
          <w:bCs/>
          <w:sz w:val="32"/>
          <w:szCs w:val="32"/>
        </w:rPr>
        <w:t>A</w:t>
      </w:r>
      <w:r w:rsidRPr="00101194">
        <w:rPr>
          <w:rFonts w:ascii="Arial" w:eastAsia="Arial" w:hAnsi="Arial" w:cs="Arial"/>
          <w:b/>
          <w:bCs/>
          <w:sz w:val="32"/>
          <w:szCs w:val="32"/>
        </w:rPr>
        <w:t>M) Medication Administration Record</w:t>
      </w:r>
      <w:r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r w:rsidRPr="00101194">
        <w:rPr>
          <w:rFonts w:ascii="Arial" w:eastAsia="Arial" w:hAnsi="Arial" w:cs="Arial"/>
          <w:b/>
          <w:bCs/>
          <w:sz w:val="32"/>
          <w:szCs w:val="32"/>
        </w:rPr>
        <w:t>(MAR)</w:t>
      </w:r>
    </w:p>
    <w:p w14:paraId="59EBAE1E" w14:textId="77777777" w:rsidR="00E041BE" w:rsidRDefault="00E041BE" w:rsidP="00E041BE">
      <w:pPr>
        <w:spacing w:after="0" w:line="220" w:lineRule="auto"/>
        <w:ind w:left="7987" w:right="868" w:firstLine="0"/>
        <w:jc w:val="center"/>
        <w:rPr>
          <w:rFonts w:ascii="Arial" w:eastAsia="Arial" w:hAnsi="Arial" w:cs="Arial"/>
          <w:sz w:val="20"/>
        </w:rPr>
      </w:pPr>
    </w:p>
    <w:p w14:paraId="4183A391" w14:textId="77777777" w:rsidR="00E041BE" w:rsidRPr="00101194" w:rsidRDefault="00E041BE" w:rsidP="00E041BE">
      <w:pPr>
        <w:spacing w:after="0" w:line="220" w:lineRule="auto"/>
        <w:ind w:left="730" w:right="868" w:firstLine="710"/>
        <w:rPr>
          <w:rFonts w:ascii="Arial" w:eastAsia="Arial" w:hAnsi="Arial" w:cs="Arial"/>
          <w:b/>
          <w:bCs/>
          <w:szCs w:val="24"/>
        </w:rPr>
      </w:pPr>
      <w:r w:rsidRPr="00101194">
        <w:rPr>
          <w:rFonts w:ascii="Arial" w:eastAsia="Arial" w:hAnsi="Arial" w:cs="Arial"/>
          <w:b/>
          <w:bCs/>
          <w:szCs w:val="24"/>
        </w:rPr>
        <w:t>Client Name:</w:t>
      </w:r>
      <w:r w:rsidRPr="00101194">
        <w:rPr>
          <w:rFonts w:ascii="Arial" w:eastAsia="Arial" w:hAnsi="Arial" w:cs="Arial"/>
          <w:b/>
          <w:bCs/>
          <w:szCs w:val="24"/>
        </w:rPr>
        <w:tab/>
      </w:r>
      <w:r w:rsidRPr="00101194">
        <w:rPr>
          <w:rFonts w:ascii="Arial" w:eastAsia="Arial" w:hAnsi="Arial" w:cs="Arial"/>
          <w:b/>
          <w:bCs/>
          <w:szCs w:val="24"/>
        </w:rPr>
        <w:tab/>
      </w:r>
      <w:r w:rsidRPr="00101194">
        <w:rPr>
          <w:rFonts w:ascii="Arial" w:eastAsia="Arial" w:hAnsi="Arial" w:cs="Arial"/>
          <w:b/>
          <w:bCs/>
          <w:szCs w:val="24"/>
        </w:rPr>
        <w:tab/>
      </w:r>
      <w:r w:rsidRPr="00101194">
        <w:rPr>
          <w:rFonts w:ascii="Arial" w:eastAsia="Arial" w:hAnsi="Arial" w:cs="Arial"/>
          <w:b/>
          <w:bCs/>
          <w:szCs w:val="24"/>
        </w:rPr>
        <w:tab/>
      </w:r>
      <w:r w:rsidRPr="00101194">
        <w:rPr>
          <w:rFonts w:ascii="Arial" w:eastAsia="Arial" w:hAnsi="Arial" w:cs="Arial"/>
          <w:b/>
          <w:bCs/>
          <w:szCs w:val="24"/>
        </w:rPr>
        <w:tab/>
      </w:r>
      <w:r w:rsidRPr="00101194">
        <w:rPr>
          <w:rFonts w:ascii="Calibri" w:eastAsia="Calibri" w:hAnsi="Calibri" w:cs="Calibri"/>
          <w:b/>
          <w:bCs/>
          <w:szCs w:val="24"/>
        </w:rPr>
        <w:t xml:space="preserve"> Month:</w:t>
      </w:r>
      <w:r w:rsidRPr="00101194">
        <w:rPr>
          <w:rFonts w:ascii="Calibri" w:eastAsia="Calibri" w:hAnsi="Calibri" w:cs="Calibri"/>
          <w:b/>
          <w:bCs/>
          <w:szCs w:val="24"/>
        </w:rPr>
        <w:tab/>
      </w:r>
      <w:r w:rsidRPr="00101194">
        <w:rPr>
          <w:rFonts w:ascii="Calibri" w:eastAsia="Calibri" w:hAnsi="Calibri" w:cs="Calibri"/>
          <w:b/>
          <w:bCs/>
          <w:szCs w:val="24"/>
        </w:rPr>
        <w:tab/>
      </w:r>
      <w:r w:rsidRPr="00101194">
        <w:rPr>
          <w:rFonts w:ascii="Arial" w:eastAsia="Arial" w:hAnsi="Arial" w:cs="Arial"/>
          <w:b/>
          <w:bCs/>
          <w:szCs w:val="24"/>
        </w:rPr>
        <w:t xml:space="preserve">Year:  </w:t>
      </w:r>
      <w:r w:rsidRPr="00101194">
        <w:rPr>
          <w:rFonts w:ascii="Arial" w:eastAsia="Arial" w:hAnsi="Arial" w:cs="Arial"/>
          <w:b/>
          <w:bCs/>
          <w:szCs w:val="24"/>
        </w:rPr>
        <w:tab/>
      </w:r>
      <w:r w:rsidRPr="00101194">
        <w:rPr>
          <w:rFonts w:ascii="Arial" w:eastAsia="Arial" w:hAnsi="Arial" w:cs="Arial"/>
          <w:b/>
          <w:bCs/>
          <w:szCs w:val="24"/>
        </w:rPr>
        <w:tab/>
      </w:r>
      <w:r w:rsidRPr="00101194">
        <w:rPr>
          <w:rFonts w:ascii="Arial" w:eastAsia="Arial" w:hAnsi="Arial" w:cs="Arial"/>
          <w:b/>
          <w:bCs/>
          <w:szCs w:val="24"/>
        </w:rPr>
        <w:tab/>
      </w:r>
      <w:r w:rsidRPr="00101194">
        <w:rPr>
          <w:rFonts w:ascii="Arial" w:eastAsia="Arial" w:hAnsi="Arial" w:cs="Arial"/>
          <w:b/>
          <w:bCs/>
          <w:szCs w:val="24"/>
        </w:rPr>
        <w:tab/>
        <w:t>Allergies:</w:t>
      </w:r>
    </w:p>
    <w:p w14:paraId="7226D660" w14:textId="77777777" w:rsidR="00E041BE" w:rsidRDefault="00E041BE" w:rsidP="00E041BE">
      <w:pPr>
        <w:spacing w:after="0" w:line="220" w:lineRule="auto"/>
        <w:ind w:left="7987" w:right="868" w:firstLine="0"/>
        <w:jc w:val="center"/>
      </w:pPr>
    </w:p>
    <w:tbl>
      <w:tblPr>
        <w:tblStyle w:val="TableGrid0"/>
        <w:tblW w:w="14442" w:type="dxa"/>
        <w:tblInd w:w="17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71"/>
        <w:gridCol w:w="932"/>
        <w:gridCol w:w="300"/>
        <w:gridCol w:w="300"/>
        <w:gridCol w:w="300"/>
        <w:gridCol w:w="300"/>
        <w:gridCol w:w="300"/>
        <w:gridCol w:w="300"/>
        <w:gridCol w:w="300"/>
        <w:gridCol w:w="299"/>
        <w:gridCol w:w="301"/>
        <w:gridCol w:w="300"/>
        <w:gridCol w:w="300"/>
        <w:gridCol w:w="282"/>
        <w:gridCol w:w="325"/>
        <w:gridCol w:w="300"/>
        <w:gridCol w:w="300"/>
        <w:gridCol w:w="300"/>
        <w:gridCol w:w="300"/>
        <w:gridCol w:w="300"/>
        <w:gridCol w:w="300"/>
        <w:gridCol w:w="300"/>
        <w:gridCol w:w="301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31"/>
      </w:tblGrid>
      <w:tr w:rsidR="00E041BE" w14:paraId="652F8446" w14:textId="77777777" w:rsidTr="002D247B">
        <w:trPr>
          <w:trHeight w:val="260"/>
        </w:trPr>
        <w:tc>
          <w:tcPr>
            <w:tcW w:w="4171" w:type="dxa"/>
            <w:tcBorders>
              <w:top w:val="single" w:sz="16" w:space="0" w:color="000000"/>
              <w:left w:val="single" w:sz="16" w:space="0" w:color="000000"/>
              <w:bottom w:val="single" w:sz="12" w:space="0" w:color="000000"/>
              <w:right w:val="single" w:sz="16" w:space="0" w:color="000000"/>
            </w:tcBorders>
          </w:tcPr>
          <w:p w14:paraId="56FB25DF" w14:textId="77777777" w:rsidR="00E041BE" w:rsidRDefault="00E041BE" w:rsidP="002D247B">
            <w:pPr>
              <w:spacing w:after="0" w:line="259" w:lineRule="auto"/>
              <w:ind w:left="38" w:firstLine="0"/>
            </w:pPr>
            <w:r>
              <w:rPr>
                <w:rFonts w:ascii="Arial" w:eastAsia="Arial" w:hAnsi="Arial" w:cs="Arial"/>
                <w:b/>
                <w:sz w:val="20"/>
              </w:rPr>
              <w:t>MEDICATION(S):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3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BE8C5BB" w14:textId="77777777" w:rsidR="00E041BE" w:rsidRDefault="00E041BE" w:rsidP="002D247B">
            <w:pPr>
              <w:spacing w:after="0" w:line="259" w:lineRule="auto"/>
              <w:ind w:left="4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2BF6A274" w14:textId="77777777" w:rsidR="00E041BE" w:rsidRDefault="00E041BE" w:rsidP="002D247B">
            <w:pPr>
              <w:spacing w:after="0" w:line="259" w:lineRule="auto"/>
              <w:ind w:left="0" w:right="37" w:firstLine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FC2F802" w14:textId="77777777" w:rsidR="00E041BE" w:rsidRDefault="00E041BE" w:rsidP="002D247B">
            <w:pPr>
              <w:spacing w:after="0" w:line="259" w:lineRule="auto"/>
              <w:ind w:left="0" w:right="38" w:firstLine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5B14395" w14:textId="77777777" w:rsidR="00E041BE" w:rsidRDefault="00E041BE" w:rsidP="002D247B">
            <w:pPr>
              <w:spacing w:after="0" w:line="259" w:lineRule="auto"/>
              <w:ind w:left="0" w:right="38" w:firstLine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C7AA9AE" w14:textId="77777777" w:rsidR="00E041BE" w:rsidRDefault="00E041BE" w:rsidP="002D247B">
            <w:pPr>
              <w:spacing w:after="0" w:line="259" w:lineRule="auto"/>
              <w:ind w:left="0" w:right="38" w:firstLine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8CC7065" w14:textId="77777777" w:rsidR="00E041BE" w:rsidRDefault="00E041BE" w:rsidP="002D247B">
            <w:pPr>
              <w:spacing w:after="0" w:line="259" w:lineRule="auto"/>
              <w:ind w:left="0" w:right="38" w:firstLine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600BA05" w14:textId="77777777" w:rsidR="00E041BE" w:rsidRDefault="00E041BE" w:rsidP="002D247B">
            <w:pPr>
              <w:spacing w:after="0" w:line="259" w:lineRule="auto"/>
              <w:ind w:left="0" w:right="38" w:firstLine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6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4ED17CC" w14:textId="77777777" w:rsidR="00E041BE" w:rsidRDefault="00E041BE" w:rsidP="002D247B">
            <w:pPr>
              <w:spacing w:after="0" w:line="259" w:lineRule="auto"/>
              <w:ind w:left="0" w:right="38" w:firstLine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7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9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6B6DFF9" w14:textId="77777777" w:rsidR="00E041BE" w:rsidRDefault="00E041BE" w:rsidP="002D247B">
            <w:pPr>
              <w:spacing w:after="0" w:line="259" w:lineRule="auto"/>
              <w:ind w:left="0" w:right="37" w:firstLine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8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0BB3EC1" w14:textId="77777777" w:rsidR="00E041BE" w:rsidRDefault="00E041BE" w:rsidP="002D247B">
            <w:pPr>
              <w:spacing w:after="0" w:line="259" w:lineRule="auto"/>
              <w:ind w:left="0" w:right="38" w:firstLine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9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A635027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10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069A13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11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82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B517D54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12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041E2B8" w14:textId="77777777" w:rsidR="00E041BE" w:rsidRDefault="00E041BE" w:rsidP="002D247B">
            <w:pPr>
              <w:spacing w:after="0" w:line="259" w:lineRule="auto"/>
              <w:ind w:left="-11" w:firstLine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>13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AA39990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14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14718A8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15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F89BBBA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16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1F3881D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17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6B9AD8F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18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C440571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19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8918641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1D87363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7CF5589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81147EF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23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A015A2A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24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0ECDBE4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9BCA37B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26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4D85D81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27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B880411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28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C10D0B9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29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C242D29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30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3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2E563B8" w14:textId="77777777" w:rsidR="00E041BE" w:rsidRDefault="00E041BE" w:rsidP="002D247B">
            <w:pPr>
              <w:spacing w:after="0" w:line="259" w:lineRule="auto"/>
              <w:ind w:left="65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 xml:space="preserve">31 </w:t>
            </w:r>
          </w:p>
        </w:tc>
      </w:tr>
      <w:tr w:rsidR="00E041BE" w14:paraId="04FA379C" w14:textId="77777777" w:rsidTr="002D247B">
        <w:trPr>
          <w:trHeight w:val="339"/>
        </w:trPr>
        <w:tc>
          <w:tcPr>
            <w:tcW w:w="417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F26A23" w14:textId="77777777" w:rsidR="00E041BE" w:rsidRDefault="00E041BE" w:rsidP="002D247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2" w:type="dxa"/>
            <w:tcBorders>
              <w:top w:val="single" w:sz="16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0DEB274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Legend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1022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C6F4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6D4B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B07A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0B0A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52E8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6348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8F55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887C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CFB1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869A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9370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00253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5DF4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3785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B86E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23C3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C884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41EF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6005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8E6E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FBE3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1B6B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CAB0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93BA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32E7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B7F0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4EE8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0B49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C2FF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5CD8D1E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13F63DDF" w14:textId="77777777" w:rsidTr="002D247B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E340C3B" w14:textId="77777777" w:rsidR="00E041BE" w:rsidRDefault="00E041BE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DC5DB84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Time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35DF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8FF9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1E71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A859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4BD5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07C4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BDF0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7A3F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B5E0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3352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A96E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CA45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977D1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6817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090D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131D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1E59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2901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E132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1886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9902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D359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DA58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3939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2E5F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E3A0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623C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8147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6CEE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C8FC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1F44B3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686168B6" w14:textId="77777777" w:rsidTr="002D247B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8B05307" w14:textId="77777777" w:rsidR="00E041BE" w:rsidRDefault="00E041BE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F6E1B2B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S. Int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5227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884B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7B3D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A759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E678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6133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CCE4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309D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E050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2C72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F5AE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EC55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5F673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C4AB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ACCA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B21A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5DEF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7ED3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4537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1BE3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B053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4FD6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9549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01E3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3341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30F1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75F1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7DED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D47C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8984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B76D1F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29F7087C" w14:textId="77777777" w:rsidTr="002D247B">
        <w:trPr>
          <w:trHeight w:val="37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FAFD9B" w14:textId="77777777" w:rsidR="00E041BE" w:rsidRDefault="00E041BE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16" w:space="0" w:color="000000"/>
              <w:right w:val="single" w:sz="8" w:space="0" w:color="000000"/>
            </w:tcBorders>
          </w:tcPr>
          <w:p w14:paraId="66E02E4C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Ct. Inity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15D17B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B6395D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678CC4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34076F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B21832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FB2493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5AEA03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74609E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4F75A5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051405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81D9B0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2D0299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6D8507B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3947B9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25621D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D5C90E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330451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DD836C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ABAA14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4C9D59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E14EA7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37479F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677567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B3DD2F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DD2907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1FC029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BFB1B0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B49287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0A27BA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46DA8E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7DF48DF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0AABCF93" w14:textId="77777777" w:rsidTr="002D247B">
        <w:trPr>
          <w:trHeight w:val="339"/>
        </w:trPr>
        <w:tc>
          <w:tcPr>
            <w:tcW w:w="417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0D491A" w14:textId="77777777" w:rsidR="00E041BE" w:rsidRDefault="00E041BE" w:rsidP="002D247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2" w:type="dxa"/>
            <w:tcBorders>
              <w:top w:val="single" w:sz="16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9BA2BEE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Legend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4403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0A0B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2C72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E025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DD82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9D0F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37A0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D9C5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36CC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FF5F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BD40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10AF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DC4EC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877D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B22D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5608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44E8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5F2E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3670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511E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B820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86DE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E3B6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A70A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0AF6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4E79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6680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2717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8E68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FED1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9F8038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36695303" w14:textId="77777777" w:rsidTr="002D247B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C46EE19" w14:textId="77777777" w:rsidR="00E041BE" w:rsidRDefault="00E041BE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8294206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Time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6AD4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2797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AFA6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4833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B2B0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F698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0A87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C25E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65FF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B586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A1AB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FAF0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A837F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384D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B0C1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A75E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9688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B951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3D7A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5911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AF9C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C9DB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B09D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6265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9ED9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D6C3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E2F9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455A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6981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4D16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4F02B86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50948AE0" w14:textId="77777777" w:rsidTr="002D247B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1A25CC8" w14:textId="77777777" w:rsidR="00E041BE" w:rsidRDefault="00E041BE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CCE0B18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S. Int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C788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8AC1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D8D3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E978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7D0C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1987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216B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D76D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5F21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48B0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7953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445D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8CB75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22CB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AEAF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5927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200E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8A39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78D6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863D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AE42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F9D1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A249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9A4C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2E82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181D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F65E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63E3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DAD6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2380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44AD8A0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4092D99C" w14:textId="77777777" w:rsidTr="002D247B">
        <w:trPr>
          <w:trHeight w:val="371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A0A1E4" w14:textId="77777777" w:rsidR="00E041BE" w:rsidRDefault="00E041BE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16" w:space="0" w:color="000000"/>
              <w:right w:val="single" w:sz="8" w:space="0" w:color="000000"/>
            </w:tcBorders>
          </w:tcPr>
          <w:p w14:paraId="466FA4F5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Ct. Inity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418320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F442D6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58DBF3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9EDD79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4743BD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A291A6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5E68CB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8B194F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AC6F9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541E5F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C204D6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E477C3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774D1C6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7A06E9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0BEC87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21DF0A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1A6D61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87027D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1B63E9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78D44D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1968ED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7F3E5A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2BD9C5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F22C42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3CC58F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17D260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92822B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3C8E0A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C606C5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A2A475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22FF8B6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56D8DD7B" w14:textId="77777777" w:rsidTr="002D247B">
        <w:trPr>
          <w:trHeight w:val="340"/>
        </w:trPr>
        <w:tc>
          <w:tcPr>
            <w:tcW w:w="417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B3198D" w14:textId="77777777" w:rsidR="00E041BE" w:rsidRDefault="00E041BE" w:rsidP="002D247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2" w:type="dxa"/>
            <w:tcBorders>
              <w:top w:val="single" w:sz="16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DE814EE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006658C7" wp14:editId="71687D64">
                      <wp:simplePos x="0" y="0"/>
                      <wp:positionH relativeFrom="column">
                        <wp:posOffset>253610</wp:posOffset>
                      </wp:positionH>
                      <wp:positionV relativeFrom="paragraph">
                        <wp:posOffset>166010</wp:posOffset>
                      </wp:positionV>
                      <wp:extent cx="360" cy="360"/>
                      <wp:effectExtent l="38100" t="38100" r="57150" b="5715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EF2E6D" id="Ink 7" o:spid="_x0000_s1026" type="#_x0000_t75" style="position:absolute;margin-left:19.25pt;margin-top:12.3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2"/>
              </w:rPr>
              <w:t xml:space="preserve"> Legend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7DF1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5DC5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2691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68AB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590B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E63D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956B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0B75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6976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AAAE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A1B2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0A7D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2F869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094C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999A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9387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83D6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8117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246B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091F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C40E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333D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888F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C094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CF1E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9611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DB8D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81C7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9DD3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7B5B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4D51D15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6184B6A7" w14:textId="77777777" w:rsidTr="002D247B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8B5A095" w14:textId="77777777" w:rsidR="00E041BE" w:rsidRDefault="00E041BE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ADE595B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Time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6E11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6BBF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6204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09E4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3FD6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C3CF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AC70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37EA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F0F0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0867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4486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B16F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E2494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E29F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DC22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E13B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7C44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28FD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6260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D56A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1E70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A12A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B43C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4D7D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9B1D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97AA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211F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7C8E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4460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E4B4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334B0ED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0F047C09" w14:textId="77777777" w:rsidTr="002D247B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B600421" w14:textId="77777777" w:rsidR="00E041BE" w:rsidRDefault="00E041BE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D8B2932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S. Int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860B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4435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87D8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3A55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ACE9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4B52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740E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2020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3FEF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9F7E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8BB3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282A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ADC17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A4AA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DC80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F573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2767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7424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6FE4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5CB2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E62A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BFE0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C5BE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FA52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EE3D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87F4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8D45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7C56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C130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29F8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A4EE06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4CFA274B" w14:textId="77777777" w:rsidTr="002D247B">
        <w:trPr>
          <w:trHeight w:val="371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170EDB" w14:textId="77777777" w:rsidR="00E041BE" w:rsidRDefault="00E041BE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16" w:space="0" w:color="000000"/>
              <w:right w:val="single" w:sz="8" w:space="0" w:color="000000"/>
            </w:tcBorders>
          </w:tcPr>
          <w:p w14:paraId="21A1BA22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Ct. Inity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46E644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A09949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C954EE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701A22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4B78E8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E2FC3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EF2FF3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B36632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087E4D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863F25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D54B75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60A663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800FFA4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95BE30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520B8E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362C62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F584AD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93AF17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54D5AC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39FB51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0F333C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D16663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F5CD8D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7F6E60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5E2758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BC47D4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C06416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70863D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7EAEAF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A45315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4B81C89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58BB760F" w14:textId="77777777" w:rsidTr="002D247B">
        <w:trPr>
          <w:trHeight w:val="339"/>
        </w:trPr>
        <w:tc>
          <w:tcPr>
            <w:tcW w:w="417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C2568B" w14:textId="77777777" w:rsidR="00E041BE" w:rsidRDefault="00E041BE" w:rsidP="002D247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2" w:type="dxa"/>
            <w:tcBorders>
              <w:top w:val="single" w:sz="16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17ED45C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Legend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59A4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D3D6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8C86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CA4D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C46A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EAB1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65CF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9076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E09E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EDD0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3186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C421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F82C9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90F1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5D14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AA56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7353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10A3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1E9C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22C3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636C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06E8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DCD2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4E26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F80E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03FA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6FCE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100E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CC01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1025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2223F6B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1CB8CFA3" w14:textId="77777777" w:rsidTr="002D247B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AACF92A" w14:textId="77777777" w:rsidR="00E041BE" w:rsidRDefault="00E041BE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8DF8052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Time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AAF3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1B51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E005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FC52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C125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82F8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52AE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BFBB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3A75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79FF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11ED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858C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36359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7341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4FE7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3CF7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BAC3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B014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D540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CF90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9E6F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D993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CDCB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CB96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1FC4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8623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C04A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BA1D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C4B6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6C01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67B4C36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6A39D527" w14:textId="77777777" w:rsidTr="002D247B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90260CD" w14:textId="77777777" w:rsidR="00E041BE" w:rsidRDefault="00E041BE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B488857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S. Int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352C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BD97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35C8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1E29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E872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2F9B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3D86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27E6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70C4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FE79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4BB9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C5B3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3B635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1BA5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6601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12CF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60A8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F4D0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B4A9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9EB3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1345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27AA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8FCB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4B9D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A95D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35B6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679C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993D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977D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68F8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5ADCF89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12B349C4" w14:textId="77777777" w:rsidTr="002D247B">
        <w:trPr>
          <w:trHeight w:val="371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B335A0" w14:textId="77777777" w:rsidR="00E041BE" w:rsidRDefault="00E041BE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16" w:space="0" w:color="000000"/>
              <w:right w:val="single" w:sz="8" w:space="0" w:color="000000"/>
            </w:tcBorders>
          </w:tcPr>
          <w:p w14:paraId="411D09A6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080CE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9E4E85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DB14DC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602C4A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33E4AC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7C86D0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F0C1F4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F18D04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5FB9D7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0D5D93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6FB092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79A951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055E26E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9DC585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53625A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94E360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87C832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BBFBDA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5DB13F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098FCF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82D3F3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ADFC0C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4F3865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D7638D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B6F333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40DD8F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24A71B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CF8A96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A86E7C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476623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2CA3605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7CEAED37" w14:textId="77777777" w:rsidTr="002D247B">
        <w:trPr>
          <w:trHeight w:val="339"/>
        </w:trPr>
        <w:tc>
          <w:tcPr>
            <w:tcW w:w="417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33" w:space="0" w:color="C1C2C2"/>
              <w:right w:val="single" w:sz="12" w:space="0" w:color="000000"/>
            </w:tcBorders>
          </w:tcPr>
          <w:p w14:paraId="0321901D" w14:textId="77777777" w:rsidR="00E041BE" w:rsidRDefault="00E041BE" w:rsidP="002D247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2" w:type="dxa"/>
            <w:tcBorders>
              <w:top w:val="single" w:sz="16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39A26CF2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Legend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A538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3948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5A5C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5BFF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296E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35DB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F8B8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9780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EECF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086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CA87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6AEC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CA758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CAFA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AE3C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1CBF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9DDA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9283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9541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C15C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D47B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432A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748D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15D3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1879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B23F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077F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78E3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75FA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E09D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31CA4C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477C8EEB" w14:textId="77777777" w:rsidTr="002D247B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B9B3F48" w14:textId="77777777" w:rsidR="00E041BE" w:rsidRDefault="00E041BE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DD79814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Time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218D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F1D5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4448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6D8C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7E27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7358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DA7D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D434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B59B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D36D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DB80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A1A9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C0813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E913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62D1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DC9F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8E79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83DF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D8DC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5312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CB7C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2659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0431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9F4F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8538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8E55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3142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8AB9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C1CD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A710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3EAE804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05A2F0C1" w14:textId="77777777" w:rsidTr="002D247B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083A6C4" w14:textId="77777777" w:rsidR="00E041BE" w:rsidRDefault="00E041BE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5A15511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S. Int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938E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9CE7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17F9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7D89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BBB9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8814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528F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2265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676F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E5F3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6612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A995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8B6F1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F1D1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C81D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D86F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EBF1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5B2A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31CE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80C1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520F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F075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A4DE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A9B8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CC43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0315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2D69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01B6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90EF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123C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42A66CA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3199044B" w14:textId="77777777" w:rsidTr="002D247B">
        <w:trPr>
          <w:trHeight w:val="433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33" w:space="0" w:color="C1C2C2"/>
              <w:right w:val="single" w:sz="12" w:space="0" w:color="000000"/>
            </w:tcBorders>
          </w:tcPr>
          <w:p w14:paraId="56FAC46C" w14:textId="77777777" w:rsidR="00E041BE" w:rsidRDefault="00E041BE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33" w:space="0" w:color="C1C2C2"/>
              <w:right w:val="single" w:sz="8" w:space="0" w:color="000000"/>
            </w:tcBorders>
          </w:tcPr>
          <w:p w14:paraId="6D4E58CB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Ct. Inity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71B163B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3D4B935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1760301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6020F69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6BA190D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303F787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0DFCD1E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370C997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7968B70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4141B1D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104FCD4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608336F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24E1A76F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7FE11C2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7A01BAF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2F6D810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16FAA19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2814CC8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40F65DB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4676CC3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5685286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4D6CE49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658B676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3009AFE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7EAD3B0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56BF6CA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08B7A06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07924F1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12EFEE0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198A8A5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16" w:space="0" w:color="000000"/>
            </w:tcBorders>
          </w:tcPr>
          <w:p w14:paraId="72EAB7C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tbl>
      <w:tblPr>
        <w:tblStyle w:val="TableGrid"/>
        <w:tblW w:w="14490" w:type="dxa"/>
        <w:tblInd w:w="175" w:type="dxa"/>
        <w:tblLook w:val="04A0" w:firstRow="1" w:lastRow="0" w:firstColumn="1" w:lastColumn="0" w:noHBand="0" w:noVBand="1"/>
      </w:tblPr>
      <w:tblGrid>
        <w:gridCol w:w="5163"/>
        <w:gridCol w:w="3951"/>
        <w:gridCol w:w="843"/>
        <w:gridCol w:w="3690"/>
        <w:gridCol w:w="843"/>
      </w:tblGrid>
      <w:tr w:rsidR="00E041BE" w14:paraId="6058F88E" w14:textId="77777777" w:rsidTr="002D247B">
        <w:trPr>
          <w:trHeight w:val="197"/>
        </w:trPr>
        <w:tc>
          <w:tcPr>
            <w:tcW w:w="5310" w:type="dxa"/>
          </w:tcPr>
          <w:p w14:paraId="5646714F" w14:textId="77777777" w:rsidR="00E041BE" w:rsidRPr="00E041BE" w:rsidRDefault="00E041BE" w:rsidP="002D247B">
            <w:pPr>
              <w:ind w:left="0" w:firstLine="0"/>
              <w:rPr>
                <w:b/>
                <w:bCs/>
              </w:rPr>
            </w:pPr>
            <w:r w:rsidRPr="00E041BE">
              <w:rPr>
                <w:b/>
                <w:bCs/>
              </w:rPr>
              <w:t>NOTES:</w:t>
            </w:r>
          </w:p>
        </w:tc>
        <w:tc>
          <w:tcPr>
            <w:tcW w:w="4050" w:type="dxa"/>
          </w:tcPr>
          <w:p w14:paraId="6775C926" w14:textId="77777777" w:rsidR="00E041BE" w:rsidRPr="00E041BE" w:rsidRDefault="00E041BE" w:rsidP="002D247B">
            <w:pPr>
              <w:ind w:left="0" w:firstLine="0"/>
              <w:rPr>
                <w:b/>
                <w:bCs/>
              </w:rPr>
            </w:pPr>
            <w:r w:rsidRPr="00E041BE">
              <w:rPr>
                <w:b/>
                <w:bCs/>
              </w:rPr>
              <w:t>Signature</w:t>
            </w:r>
          </w:p>
        </w:tc>
        <w:tc>
          <w:tcPr>
            <w:tcW w:w="630" w:type="dxa"/>
          </w:tcPr>
          <w:p w14:paraId="2CB2B4C3" w14:textId="77777777" w:rsidR="00E041BE" w:rsidRPr="00E041BE" w:rsidRDefault="00E041BE" w:rsidP="002D247B">
            <w:pPr>
              <w:ind w:left="0" w:firstLine="0"/>
              <w:rPr>
                <w:b/>
                <w:bCs/>
              </w:rPr>
            </w:pPr>
            <w:r w:rsidRPr="00E041BE">
              <w:rPr>
                <w:b/>
                <w:bCs/>
              </w:rPr>
              <w:t>Initial</w:t>
            </w:r>
          </w:p>
        </w:tc>
        <w:tc>
          <w:tcPr>
            <w:tcW w:w="3780" w:type="dxa"/>
          </w:tcPr>
          <w:p w14:paraId="5ECD5D47" w14:textId="77777777" w:rsidR="00E041BE" w:rsidRPr="00E041BE" w:rsidRDefault="00E041BE" w:rsidP="002D247B">
            <w:pPr>
              <w:ind w:left="0" w:firstLine="0"/>
              <w:rPr>
                <w:b/>
                <w:bCs/>
              </w:rPr>
            </w:pPr>
            <w:r w:rsidRPr="00E041BE">
              <w:rPr>
                <w:b/>
                <w:bCs/>
              </w:rPr>
              <w:t>Signature</w:t>
            </w:r>
          </w:p>
        </w:tc>
        <w:tc>
          <w:tcPr>
            <w:tcW w:w="720" w:type="dxa"/>
          </w:tcPr>
          <w:p w14:paraId="07804EBA" w14:textId="77777777" w:rsidR="00E041BE" w:rsidRPr="00E041BE" w:rsidRDefault="00E041BE" w:rsidP="002D247B">
            <w:pPr>
              <w:ind w:left="0" w:firstLine="0"/>
              <w:rPr>
                <w:b/>
                <w:bCs/>
              </w:rPr>
            </w:pPr>
            <w:r w:rsidRPr="00E041BE">
              <w:rPr>
                <w:b/>
                <w:bCs/>
              </w:rPr>
              <w:t>Initial</w:t>
            </w:r>
          </w:p>
        </w:tc>
      </w:tr>
      <w:tr w:rsidR="00E041BE" w14:paraId="7AE4AA21" w14:textId="77777777" w:rsidTr="002D247B">
        <w:trPr>
          <w:trHeight w:val="152"/>
        </w:trPr>
        <w:tc>
          <w:tcPr>
            <w:tcW w:w="5310" w:type="dxa"/>
          </w:tcPr>
          <w:p w14:paraId="50444843" w14:textId="77777777" w:rsidR="00E041BE" w:rsidRDefault="00E041BE" w:rsidP="002D247B">
            <w:pPr>
              <w:ind w:left="0" w:firstLine="0"/>
            </w:pPr>
          </w:p>
        </w:tc>
        <w:tc>
          <w:tcPr>
            <w:tcW w:w="4050" w:type="dxa"/>
          </w:tcPr>
          <w:p w14:paraId="669502A9" w14:textId="77777777" w:rsidR="00E041BE" w:rsidRDefault="00E041BE" w:rsidP="002D247B">
            <w:pPr>
              <w:ind w:left="0" w:firstLine="0"/>
            </w:pPr>
          </w:p>
        </w:tc>
        <w:tc>
          <w:tcPr>
            <w:tcW w:w="630" w:type="dxa"/>
          </w:tcPr>
          <w:p w14:paraId="7D9402CE" w14:textId="77777777" w:rsidR="00E041BE" w:rsidRDefault="00E041BE" w:rsidP="002D247B">
            <w:pPr>
              <w:ind w:left="0" w:firstLine="0"/>
            </w:pPr>
          </w:p>
        </w:tc>
        <w:tc>
          <w:tcPr>
            <w:tcW w:w="3780" w:type="dxa"/>
          </w:tcPr>
          <w:p w14:paraId="323C8AE1" w14:textId="77777777" w:rsidR="00E041BE" w:rsidRDefault="00E041BE" w:rsidP="002D247B">
            <w:pPr>
              <w:ind w:left="0" w:firstLine="0"/>
            </w:pPr>
          </w:p>
        </w:tc>
        <w:tc>
          <w:tcPr>
            <w:tcW w:w="720" w:type="dxa"/>
          </w:tcPr>
          <w:p w14:paraId="57A89EE5" w14:textId="77777777" w:rsidR="00E041BE" w:rsidRDefault="00E041BE" w:rsidP="002D247B">
            <w:pPr>
              <w:ind w:left="0" w:firstLine="0"/>
            </w:pPr>
          </w:p>
        </w:tc>
      </w:tr>
      <w:tr w:rsidR="00E041BE" w14:paraId="31EBFD4A" w14:textId="77777777" w:rsidTr="002D247B">
        <w:tc>
          <w:tcPr>
            <w:tcW w:w="5310" w:type="dxa"/>
          </w:tcPr>
          <w:p w14:paraId="315FA641" w14:textId="77777777" w:rsidR="00E041BE" w:rsidRDefault="00E041BE" w:rsidP="002D247B">
            <w:pPr>
              <w:ind w:left="0" w:firstLine="0"/>
            </w:pPr>
          </w:p>
        </w:tc>
        <w:tc>
          <w:tcPr>
            <w:tcW w:w="4050" w:type="dxa"/>
          </w:tcPr>
          <w:p w14:paraId="3D79E59A" w14:textId="77777777" w:rsidR="00E041BE" w:rsidRDefault="00E041BE" w:rsidP="002D247B">
            <w:pPr>
              <w:ind w:left="0" w:firstLine="0"/>
            </w:pPr>
          </w:p>
        </w:tc>
        <w:tc>
          <w:tcPr>
            <w:tcW w:w="630" w:type="dxa"/>
          </w:tcPr>
          <w:p w14:paraId="086A248F" w14:textId="77777777" w:rsidR="00E041BE" w:rsidRDefault="00E041BE" w:rsidP="002D247B">
            <w:pPr>
              <w:ind w:left="0" w:firstLine="0"/>
            </w:pPr>
          </w:p>
        </w:tc>
        <w:tc>
          <w:tcPr>
            <w:tcW w:w="3780" w:type="dxa"/>
          </w:tcPr>
          <w:p w14:paraId="6B092CBB" w14:textId="77777777" w:rsidR="00E041BE" w:rsidRDefault="00E041BE" w:rsidP="002D247B">
            <w:pPr>
              <w:ind w:left="0" w:firstLine="0"/>
            </w:pPr>
          </w:p>
        </w:tc>
        <w:tc>
          <w:tcPr>
            <w:tcW w:w="720" w:type="dxa"/>
          </w:tcPr>
          <w:p w14:paraId="5A05F745" w14:textId="77777777" w:rsidR="00E041BE" w:rsidRDefault="00E041BE" w:rsidP="002D247B">
            <w:pPr>
              <w:ind w:left="0" w:firstLine="0"/>
            </w:pPr>
          </w:p>
        </w:tc>
      </w:tr>
      <w:tr w:rsidR="00E041BE" w14:paraId="35E2959C" w14:textId="77777777" w:rsidTr="002D247B">
        <w:trPr>
          <w:trHeight w:val="350"/>
        </w:trPr>
        <w:tc>
          <w:tcPr>
            <w:tcW w:w="5310" w:type="dxa"/>
          </w:tcPr>
          <w:p w14:paraId="4560D6F3" w14:textId="77777777" w:rsidR="00E041BE" w:rsidRDefault="00E041BE" w:rsidP="002D247B">
            <w:pPr>
              <w:ind w:left="0" w:firstLine="0"/>
            </w:pPr>
          </w:p>
        </w:tc>
        <w:tc>
          <w:tcPr>
            <w:tcW w:w="4050" w:type="dxa"/>
          </w:tcPr>
          <w:p w14:paraId="2F2304AA" w14:textId="77777777" w:rsidR="00E041BE" w:rsidRDefault="00E041BE" w:rsidP="002D247B">
            <w:pPr>
              <w:ind w:left="0" w:firstLine="0"/>
            </w:pPr>
          </w:p>
        </w:tc>
        <w:tc>
          <w:tcPr>
            <w:tcW w:w="630" w:type="dxa"/>
          </w:tcPr>
          <w:p w14:paraId="6D76C62C" w14:textId="77777777" w:rsidR="00E041BE" w:rsidRDefault="00E041BE" w:rsidP="002D247B">
            <w:pPr>
              <w:ind w:left="0" w:firstLine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509F60E3" wp14:editId="0D54BA90">
                      <wp:simplePos x="0" y="0"/>
                      <wp:positionH relativeFrom="column">
                        <wp:posOffset>325095</wp:posOffset>
                      </wp:positionH>
                      <wp:positionV relativeFrom="paragraph">
                        <wp:posOffset>78305</wp:posOffset>
                      </wp:positionV>
                      <wp:extent cx="360" cy="360"/>
                      <wp:effectExtent l="38100" t="38100" r="57150" b="5715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60C5E4" id="Ink 8" o:spid="_x0000_s1026" type="#_x0000_t75" style="position:absolute;margin-left:24.9pt;margin-top:5.4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3780" w:type="dxa"/>
          </w:tcPr>
          <w:p w14:paraId="009D6CB7" w14:textId="77777777" w:rsidR="00E041BE" w:rsidRDefault="00E041BE" w:rsidP="002D247B">
            <w:pPr>
              <w:ind w:left="0" w:firstLine="0"/>
            </w:pPr>
          </w:p>
        </w:tc>
        <w:tc>
          <w:tcPr>
            <w:tcW w:w="720" w:type="dxa"/>
          </w:tcPr>
          <w:p w14:paraId="32605D28" w14:textId="77777777" w:rsidR="00E041BE" w:rsidRDefault="00E041BE" w:rsidP="002D247B">
            <w:pPr>
              <w:ind w:left="0" w:firstLine="0"/>
            </w:pPr>
          </w:p>
        </w:tc>
      </w:tr>
    </w:tbl>
    <w:p w14:paraId="50924AFD" w14:textId="77777777" w:rsidR="00E041BE" w:rsidRDefault="00E041BE" w:rsidP="00E041BE"/>
    <w:p w14:paraId="1753AED1" w14:textId="77777777" w:rsidR="00E041BE" w:rsidRPr="00101194" w:rsidRDefault="00E041BE" w:rsidP="00E041BE"/>
    <w:p w14:paraId="0685CE7A" w14:textId="68CA9348" w:rsidR="00E041BE" w:rsidRPr="00101194" w:rsidRDefault="00E041BE" w:rsidP="00E041BE">
      <w:pPr>
        <w:spacing w:after="0" w:line="220" w:lineRule="auto"/>
        <w:ind w:left="4320" w:right="868" w:firstLine="720"/>
        <w:rPr>
          <w:rFonts w:ascii="Arial" w:eastAsia="Arial" w:hAnsi="Arial" w:cs="Arial"/>
          <w:b/>
          <w:bCs/>
          <w:sz w:val="32"/>
          <w:szCs w:val="32"/>
        </w:rPr>
      </w:pPr>
      <w:r w:rsidRPr="00101194">
        <w:rPr>
          <w:rFonts w:ascii="Arial" w:eastAsia="Arial" w:hAnsi="Arial" w:cs="Arial"/>
          <w:b/>
          <w:bCs/>
          <w:sz w:val="32"/>
          <w:szCs w:val="32"/>
        </w:rPr>
        <w:t>(</w:t>
      </w:r>
      <w:r>
        <w:rPr>
          <w:rFonts w:ascii="Arial" w:eastAsia="Arial" w:hAnsi="Arial" w:cs="Arial"/>
          <w:b/>
          <w:bCs/>
          <w:sz w:val="32"/>
          <w:szCs w:val="32"/>
        </w:rPr>
        <w:t>LUNCH</w:t>
      </w:r>
      <w:r w:rsidRPr="00101194">
        <w:rPr>
          <w:rFonts w:ascii="Arial" w:eastAsia="Arial" w:hAnsi="Arial" w:cs="Arial"/>
          <w:b/>
          <w:bCs/>
          <w:sz w:val="32"/>
          <w:szCs w:val="32"/>
        </w:rPr>
        <w:t>) Medication Administration Record</w:t>
      </w:r>
      <w:r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r w:rsidRPr="00101194">
        <w:rPr>
          <w:rFonts w:ascii="Arial" w:eastAsia="Arial" w:hAnsi="Arial" w:cs="Arial"/>
          <w:b/>
          <w:bCs/>
          <w:sz w:val="32"/>
          <w:szCs w:val="32"/>
        </w:rPr>
        <w:t>(MAR)</w:t>
      </w:r>
    </w:p>
    <w:p w14:paraId="564EDF95" w14:textId="77777777" w:rsidR="00E041BE" w:rsidRDefault="00E041BE" w:rsidP="00E041BE">
      <w:pPr>
        <w:spacing w:after="0" w:line="220" w:lineRule="auto"/>
        <w:ind w:left="7987" w:right="868" w:firstLine="0"/>
        <w:jc w:val="center"/>
        <w:rPr>
          <w:rFonts w:ascii="Arial" w:eastAsia="Arial" w:hAnsi="Arial" w:cs="Arial"/>
          <w:sz w:val="20"/>
        </w:rPr>
      </w:pPr>
    </w:p>
    <w:p w14:paraId="2AE438FD" w14:textId="77777777" w:rsidR="00E041BE" w:rsidRPr="00101194" w:rsidRDefault="00E041BE" w:rsidP="00E041BE">
      <w:pPr>
        <w:spacing w:after="0" w:line="220" w:lineRule="auto"/>
        <w:ind w:left="730" w:right="868" w:firstLine="710"/>
        <w:rPr>
          <w:rFonts w:ascii="Arial" w:eastAsia="Arial" w:hAnsi="Arial" w:cs="Arial"/>
          <w:b/>
          <w:bCs/>
          <w:szCs w:val="24"/>
        </w:rPr>
      </w:pPr>
      <w:r w:rsidRPr="00101194">
        <w:rPr>
          <w:rFonts w:ascii="Arial" w:eastAsia="Arial" w:hAnsi="Arial" w:cs="Arial"/>
          <w:b/>
          <w:bCs/>
          <w:szCs w:val="24"/>
        </w:rPr>
        <w:t>Client Name:</w:t>
      </w:r>
      <w:r w:rsidRPr="00101194">
        <w:rPr>
          <w:rFonts w:ascii="Arial" w:eastAsia="Arial" w:hAnsi="Arial" w:cs="Arial"/>
          <w:b/>
          <w:bCs/>
          <w:szCs w:val="24"/>
        </w:rPr>
        <w:tab/>
      </w:r>
      <w:r w:rsidRPr="00101194">
        <w:rPr>
          <w:rFonts w:ascii="Arial" w:eastAsia="Arial" w:hAnsi="Arial" w:cs="Arial"/>
          <w:b/>
          <w:bCs/>
          <w:szCs w:val="24"/>
        </w:rPr>
        <w:tab/>
      </w:r>
      <w:r w:rsidRPr="00101194">
        <w:rPr>
          <w:rFonts w:ascii="Arial" w:eastAsia="Arial" w:hAnsi="Arial" w:cs="Arial"/>
          <w:b/>
          <w:bCs/>
          <w:szCs w:val="24"/>
        </w:rPr>
        <w:tab/>
      </w:r>
      <w:r w:rsidRPr="00101194">
        <w:rPr>
          <w:rFonts w:ascii="Arial" w:eastAsia="Arial" w:hAnsi="Arial" w:cs="Arial"/>
          <w:b/>
          <w:bCs/>
          <w:szCs w:val="24"/>
        </w:rPr>
        <w:tab/>
      </w:r>
      <w:r w:rsidRPr="00101194">
        <w:rPr>
          <w:rFonts w:ascii="Arial" w:eastAsia="Arial" w:hAnsi="Arial" w:cs="Arial"/>
          <w:b/>
          <w:bCs/>
          <w:szCs w:val="24"/>
        </w:rPr>
        <w:tab/>
      </w:r>
      <w:r w:rsidRPr="00101194">
        <w:rPr>
          <w:rFonts w:ascii="Calibri" w:eastAsia="Calibri" w:hAnsi="Calibri" w:cs="Calibri"/>
          <w:b/>
          <w:bCs/>
          <w:szCs w:val="24"/>
        </w:rPr>
        <w:t xml:space="preserve"> Month:</w:t>
      </w:r>
      <w:r w:rsidRPr="00101194">
        <w:rPr>
          <w:rFonts w:ascii="Calibri" w:eastAsia="Calibri" w:hAnsi="Calibri" w:cs="Calibri"/>
          <w:b/>
          <w:bCs/>
          <w:szCs w:val="24"/>
        </w:rPr>
        <w:tab/>
      </w:r>
      <w:r w:rsidRPr="00101194">
        <w:rPr>
          <w:rFonts w:ascii="Calibri" w:eastAsia="Calibri" w:hAnsi="Calibri" w:cs="Calibri"/>
          <w:b/>
          <w:bCs/>
          <w:szCs w:val="24"/>
        </w:rPr>
        <w:tab/>
      </w:r>
      <w:r w:rsidRPr="00101194">
        <w:rPr>
          <w:rFonts w:ascii="Arial" w:eastAsia="Arial" w:hAnsi="Arial" w:cs="Arial"/>
          <w:b/>
          <w:bCs/>
          <w:szCs w:val="24"/>
        </w:rPr>
        <w:t xml:space="preserve">Year:  </w:t>
      </w:r>
      <w:r w:rsidRPr="00101194">
        <w:rPr>
          <w:rFonts w:ascii="Arial" w:eastAsia="Arial" w:hAnsi="Arial" w:cs="Arial"/>
          <w:b/>
          <w:bCs/>
          <w:szCs w:val="24"/>
        </w:rPr>
        <w:tab/>
      </w:r>
      <w:r w:rsidRPr="00101194">
        <w:rPr>
          <w:rFonts w:ascii="Arial" w:eastAsia="Arial" w:hAnsi="Arial" w:cs="Arial"/>
          <w:b/>
          <w:bCs/>
          <w:szCs w:val="24"/>
        </w:rPr>
        <w:tab/>
      </w:r>
      <w:r w:rsidRPr="00101194">
        <w:rPr>
          <w:rFonts w:ascii="Arial" w:eastAsia="Arial" w:hAnsi="Arial" w:cs="Arial"/>
          <w:b/>
          <w:bCs/>
          <w:szCs w:val="24"/>
        </w:rPr>
        <w:tab/>
      </w:r>
      <w:r w:rsidRPr="00101194">
        <w:rPr>
          <w:rFonts w:ascii="Arial" w:eastAsia="Arial" w:hAnsi="Arial" w:cs="Arial"/>
          <w:b/>
          <w:bCs/>
          <w:szCs w:val="24"/>
        </w:rPr>
        <w:tab/>
        <w:t>Allergies:</w:t>
      </w:r>
    </w:p>
    <w:p w14:paraId="106AFDEE" w14:textId="77777777" w:rsidR="00E041BE" w:rsidRDefault="00E041BE" w:rsidP="00E041BE">
      <w:pPr>
        <w:spacing w:after="0" w:line="220" w:lineRule="auto"/>
        <w:ind w:left="7987" w:right="868" w:firstLine="0"/>
        <w:jc w:val="center"/>
      </w:pPr>
    </w:p>
    <w:tbl>
      <w:tblPr>
        <w:tblStyle w:val="TableGrid0"/>
        <w:tblW w:w="14442" w:type="dxa"/>
        <w:tblInd w:w="17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71"/>
        <w:gridCol w:w="932"/>
        <w:gridCol w:w="300"/>
        <w:gridCol w:w="300"/>
        <w:gridCol w:w="300"/>
        <w:gridCol w:w="300"/>
        <w:gridCol w:w="300"/>
        <w:gridCol w:w="300"/>
        <w:gridCol w:w="300"/>
        <w:gridCol w:w="299"/>
        <w:gridCol w:w="301"/>
        <w:gridCol w:w="300"/>
        <w:gridCol w:w="300"/>
        <w:gridCol w:w="282"/>
        <w:gridCol w:w="325"/>
        <w:gridCol w:w="300"/>
        <w:gridCol w:w="300"/>
        <w:gridCol w:w="300"/>
        <w:gridCol w:w="300"/>
        <w:gridCol w:w="300"/>
        <w:gridCol w:w="300"/>
        <w:gridCol w:w="300"/>
        <w:gridCol w:w="301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31"/>
      </w:tblGrid>
      <w:tr w:rsidR="00E041BE" w14:paraId="233733D1" w14:textId="77777777" w:rsidTr="002D247B">
        <w:trPr>
          <w:trHeight w:val="260"/>
        </w:trPr>
        <w:tc>
          <w:tcPr>
            <w:tcW w:w="4171" w:type="dxa"/>
            <w:tcBorders>
              <w:top w:val="single" w:sz="16" w:space="0" w:color="000000"/>
              <w:left w:val="single" w:sz="16" w:space="0" w:color="000000"/>
              <w:bottom w:val="single" w:sz="12" w:space="0" w:color="000000"/>
              <w:right w:val="single" w:sz="16" w:space="0" w:color="000000"/>
            </w:tcBorders>
          </w:tcPr>
          <w:p w14:paraId="739C59E4" w14:textId="77777777" w:rsidR="00E041BE" w:rsidRDefault="00E041BE" w:rsidP="002D247B">
            <w:pPr>
              <w:spacing w:after="0" w:line="259" w:lineRule="auto"/>
              <w:ind w:left="38" w:firstLine="0"/>
            </w:pPr>
            <w:r>
              <w:rPr>
                <w:rFonts w:ascii="Arial" w:eastAsia="Arial" w:hAnsi="Arial" w:cs="Arial"/>
                <w:b/>
                <w:sz w:val="20"/>
              </w:rPr>
              <w:t>MEDICATION(S):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3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0317624" w14:textId="77777777" w:rsidR="00E041BE" w:rsidRDefault="00E041BE" w:rsidP="002D247B">
            <w:pPr>
              <w:spacing w:after="0" w:line="259" w:lineRule="auto"/>
              <w:ind w:left="4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48E15BA" w14:textId="77777777" w:rsidR="00E041BE" w:rsidRDefault="00E041BE" w:rsidP="002D247B">
            <w:pPr>
              <w:spacing w:after="0" w:line="259" w:lineRule="auto"/>
              <w:ind w:left="0" w:right="37" w:firstLine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9E44176" w14:textId="77777777" w:rsidR="00E041BE" w:rsidRDefault="00E041BE" w:rsidP="002D247B">
            <w:pPr>
              <w:spacing w:after="0" w:line="259" w:lineRule="auto"/>
              <w:ind w:left="0" w:right="38" w:firstLine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4B00AE2" w14:textId="77777777" w:rsidR="00E041BE" w:rsidRDefault="00E041BE" w:rsidP="002D247B">
            <w:pPr>
              <w:spacing w:after="0" w:line="259" w:lineRule="auto"/>
              <w:ind w:left="0" w:right="38" w:firstLine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09E50B9" w14:textId="77777777" w:rsidR="00E041BE" w:rsidRDefault="00E041BE" w:rsidP="002D247B">
            <w:pPr>
              <w:spacing w:after="0" w:line="259" w:lineRule="auto"/>
              <w:ind w:left="0" w:right="38" w:firstLine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48BB421" w14:textId="77777777" w:rsidR="00E041BE" w:rsidRDefault="00E041BE" w:rsidP="002D247B">
            <w:pPr>
              <w:spacing w:after="0" w:line="259" w:lineRule="auto"/>
              <w:ind w:left="0" w:right="38" w:firstLine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E8A378B" w14:textId="77777777" w:rsidR="00E041BE" w:rsidRDefault="00E041BE" w:rsidP="002D247B">
            <w:pPr>
              <w:spacing w:after="0" w:line="259" w:lineRule="auto"/>
              <w:ind w:left="0" w:right="38" w:firstLine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6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781BC5E" w14:textId="77777777" w:rsidR="00E041BE" w:rsidRDefault="00E041BE" w:rsidP="002D247B">
            <w:pPr>
              <w:spacing w:after="0" w:line="259" w:lineRule="auto"/>
              <w:ind w:left="0" w:right="38" w:firstLine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7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9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7243924" w14:textId="77777777" w:rsidR="00E041BE" w:rsidRDefault="00E041BE" w:rsidP="002D247B">
            <w:pPr>
              <w:spacing w:after="0" w:line="259" w:lineRule="auto"/>
              <w:ind w:left="0" w:right="37" w:firstLine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8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3B0EF80" w14:textId="77777777" w:rsidR="00E041BE" w:rsidRDefault="00E041BE" w:rsidP="002D247B">
            <w:pPr>
              <w:spacing w:after="0" w:line="259" w:lineRule="auto"/>
              <w:ind w:left="0" w:right="38" w:firstLine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9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5E0B7AC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10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8F327D7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11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82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34C1B3B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12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9BD5BC8" w14:textId="77777777" w:rsidR="00E041BE" w:rsidRDefault="00E041BE" w:rsidP="002D247B">
            <w:pPr>
              <w:spacing w:after="0" w:line="259" w:lineRule="auto"/>
              <w:ind w:left="-11" w:firstLine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>13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076EE16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14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D988116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15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E9CDA39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16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26C7D25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17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709D660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18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F71E3DC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19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F3F579A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C1058E9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A2F8B54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D01078F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23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B8BBDF5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24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B034501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77B31DE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26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C351140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27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AE3AAFA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28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B2313C8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29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BBACD21" w14:textId="77777777" w:rsidR="00E041BE" w:rsidRDefault="00E041BE" w:rsidP="002D247B">
            <w:pPr>
              <w:spacing w:after="0" w:line="259" w:lineRule="auto"/>
              <w:ind w:left="61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30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3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85C2D01" w14:textId="77777777" w:rsidR="00E041BE" w:rsidRDefault="00E041BE" w:rsidP="002D247B">
            <w:pPr>
              <w:spacing w:after="0" w:line="259" w:lineRule="auto"/>
              <w:ind w:left="65" w:firstLine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 xml:space="preserve">31 </w:t>
            </w:r>
          </w:p>
        </w:tc>
      </w:tr>
      <w:tr w:rsidR="00E041BE" w14:paraId="0914F044" w14:textId="77777777" w:rsidTr="002D247B">
        <w:trPr>
          <w:trHeight w:val="339"/>
        </w:trPr>
        <w:tc>
          <w:tcPr>
            <w:tcW w:w="417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CB9219" w14:textId="77777777" w:rsidR="00E041BE" w:rsidRDefault="00E041BE" w:rsidP="002D247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2" w:type="dxa"/>
            <w:tcBorders>
              <w:top w:val="single" w:sz="16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7B09342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Legend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E446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411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22FB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CDB2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FCA3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EA86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E74D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45F2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2295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9AD5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C240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DC05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95147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FF20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5ADD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C12F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138A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5F4E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0B37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172A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7969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99C6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25BC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705B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3B21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52B4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9F85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A031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66EF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CB8A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3713AE5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3B7A2ED8" w14:textId="77777777" w:rsidTr="002D247B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3522950" w14:textId="77777777" w:rsidR="00E041BE" w:rsidRDefault="00E041BE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20795EB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Time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F002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600A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4D2A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30AF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98B7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7276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E3FA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BCE5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7CB0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59DB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F85B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88A7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5467B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DC68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728A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04EB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7879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A451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8451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03C4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477D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607A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FC95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CC3C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ED48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CEE5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0D75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162D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8D9D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A1F3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659C627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23BDEF5D" w14:textId="77777777" w:rsidTr="002D247B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963F679" w14:textId="77777777" w:rsidR="00E041BE" w:rsidRDefault="00E041BE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AF37046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S. Int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711F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9C16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D192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AE8B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EEF4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E4A1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E13C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9799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A1D2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C1FE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1B5F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FA48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75497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4E94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5A95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DA3E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5AB1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1407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3B88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BDB7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ECFF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E683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FF1B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827F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1CA3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8065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6EC7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ACDC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418E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BAA0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6115FDF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10125353" w14:textId="77777777" w:rsidTr="002D247B">
        <w:trPr>
          <w:trHeight w:val="37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948073" w14:textId="77777777" w:rsidR="00E041BE" w:rsidRDefault="00E041BE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16" w:space="0" w:color="000000"/>
              <w:right w:val="single" w:sz="8" w:space="0" w:color="000000"/>
            </w:tcBorders>
          </w:tcPr>
          <w:p w14:paraId="0410A86D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Ct. Inity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E1A1F9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B3B7E7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4703A9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084304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A3E19C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B706B8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2D9A0F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1FFE5E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124FE5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33ED5A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C9662E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05CD5A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47C31EF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B944EA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39B2D2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320C13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AA1E2E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F89A1B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E0CAF8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7B5EE8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98BDAB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552E1D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7ADFD5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8DDF54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618C2B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EF20F3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73D8D2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F5E41B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E0C6DF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DE2633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6104CBF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49A8FB31" w14:textId="77777777" w:rsidTr="002D247B">
        <w:trPr>
          <w:trHeight w:val="339"/>
        </w:trPr>
        <w:tc>
          <w:tcPr>
            <w:tcW w:w="417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134349" w14:textId="77777777" w:rsidR="00E041BE" w:rsidRDefault="00E041BE" w:rsidP="002D247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2" w:type="dxa"/>
            <w:tcBorders>
              <w:top w:val="single" w:sz="16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00920D6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Legend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D790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7C4E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890F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EAB3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B92D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CC92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D937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016B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3A74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4DE9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CA04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E621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60E6F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4786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B536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C077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720A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D220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0362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A191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12D3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FA69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6B70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7C4D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7EC6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6473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7495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4B30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5882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64F2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D57BAE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5B9CB99F" w14:textId="77777777" w:rsidTr="002D247B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2B95C24" w14:textId="77777777" w:rsidR="00E041BE" w:rsidRDefault="00E041BE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C10CD02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Time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5B05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B326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88A3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BCEE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E3DA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0FF0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54A1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879B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2837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AADE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EFEF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8277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EE2FC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6C6D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647F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4D61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5B24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6298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4466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D00B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1EBC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E6BE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E9BD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D6AE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B446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B585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8DB4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1B65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D2F9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7F47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388B85E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552C06F9" w14:textId="77777777" w:rsidTr="002D247B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689E646" w14:textId="77777777" w:rsidR="00E041BE" w:rsidRDefault="00E041BE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1353D949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S. Int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36E6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0528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B7D8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AA3F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210D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D634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6337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06D0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3DD3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9825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AC9E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1866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D05B0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0119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FDA3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2922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E6BF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FBAB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BDBD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ED37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3C48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6C39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A1DD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7C4D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6DF4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117C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973A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7739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B179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5CA1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E7797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262B6A0A" w14:textId="77777777" w:rsidTr="002D247B">
        <w:trPr>
          <w:trHeight w:val="371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146D81" w14:textId="77777777" w:rsidR="00E041BE" w:rsidRDefault="00E041BE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16" w:space="0" w:color="000000"/>
              <w:right w:val="single" w:sz="8" w:space="0" w:color="000000"/>
            </w:tcBorders>
          </w:tcPr>
          <w:p w14:paraId="4BB9A8AE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Ct. Inity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C890B9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08EFE7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8C50E2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ABD79E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1F9D36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82F08E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F74750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1B99C5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8AF0AB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E3C1F2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382CB0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BB341B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6ED5E47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B469E3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F3158D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329D8F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7746F3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8DC614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98C029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B4CE82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72CC9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F1FFED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980889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304481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64F832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366A04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31F46A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1E5D7A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98FB00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8603B5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0ED1EAD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06030C55" w14:textId="77777777" w:rsidTr="002D247B">
        <w:trPr>
          <w:trHeight w:val="340"/>
        </w:trPr>
        <w:tc>
          <w:tcPr>
            <w:tcW w:w="417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8FC7FD" w14:textId="77777777" w:rsidR="00E041BE" w:rsidRDefault="00E041BE" w:rsidP="002D247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2" w:type="dxa"/>
            <w:tcBorders>
              <w:top w:val="single" w:sz="16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8F82441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49BE827A" wp14:editId="2CA05F3C">
                      <wp:simplePos x="0" y="0"/>
                      <wp:positionH relativeFrom="column">
                        <wp:posOffset>253610</wp:posOffset>
                      </wp:positionH>
                      <wp:positionV relativeFrom="paragraph">
                        <wp:posOffset>166010</wp:posOffset>
                      </wp:positionV>
                      <wp:extent cx="360" cy="360"/>
                      <wp:effectExtent l="38100" t="38100" r="57150" b="5715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A8E4B8" id="Ink 9" o:spid="_x0000_s1026" type="#_x0000_t75" style="position:absolute;margin-left:19.25pt;margin-top:12.3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2"/>
              </w:rPr>
              <w:t xml:space="preserve"> Legend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3A84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C983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96F8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0C5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B9EE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BE55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9801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3AB2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9C4D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2605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71F2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31FC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7758E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5950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2786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2830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97B6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12DA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097A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7195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31A0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B7EE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11CE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E4C0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7129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0FC4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C00D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852E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04C5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E88B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85EC04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485897DE" w14:textId="77777777" w:rsidTr="002D247B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DFCD69F" w14:textId="77777777" w:rsidR="00E041BE" w:rsidRDefault="00E041BE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7C25F04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Time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3DA5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C3D2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3038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BC77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ED94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308A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F086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1C07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2654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46E3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64F1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5207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B396B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67CB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C215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8202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5992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1877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5FA2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B816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09D0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496A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4ED6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41C6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3484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7CA7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F23C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D5F4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C8DD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A5EA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0CDF5B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2C4B2D6B" w14:textId="77777777" w:rsidTr="002D247B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9C6FB70" w14:textId="77777777" w:rsidR="00E041BE" w:rsidRDefault="00E041BE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31A8BEB9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S. Int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97A2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0E85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D285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1854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3797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7C7A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37AC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A232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3302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A858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2866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C0EB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E4E44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D45D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E343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5B7F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E2E3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F6DB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FC8E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A7F0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85CB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9367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B3B3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C5BF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1E80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F3CC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B1E7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BBCD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7DA7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4218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65D80BD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7586A40F" w14:textId="77777777" w:rsidTr="002D247B">
        <w:trPr>
          <w:trHeight w:val="371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1A3471" w14:textId="77777777" w:rsidR="00E041BE" w:rsidRDefault="00E041BE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16" w:space="0" w:color="000000"/>
              <w:right w:val="single" w:sz="8" w:space="0" w:color="000000"/>
            </w:tcBorders>
          </w:tcPr>
          <w:p w14:paraId="175AB356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Ct. Inity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D9EAD6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B6E327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D93AD7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5738A9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C97EE1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B9697A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B45396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9B762B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B52882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83D33A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EF45DF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FC4EE8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1003E55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1643C3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D65DA4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7738B4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6B38A6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0D12FE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427FB1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CD7E44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15DC34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51A215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67DBB3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083A75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5B85CB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CC9F90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B644B6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1AC920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46B869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C180DF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61DCFA9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0E92683F" w14:textId="77777777" w:rsidTr="002D247B">
        <w:trPr>
          <w:trHeight w:val="339"/>
        </w:trPr>
        <w:tc>
          <w:tcPr>
            <w:tcW w:w="417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50C38B" w14:textId="77777777" w:rsidR="00E041BE" w:rsidRDefault="00E041BE" w:rsidP="002D247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2" w:type="dxa"/>
            <w:tcBorders>
              <w:top w:val="single" w:sz="16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3A6A7B25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Legend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3178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97A4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46AB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E59B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5025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7D8A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EC9E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51B0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9DF0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D544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6E7A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1026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5E702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C1D6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0E4E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ABF7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F5B7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4E96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9FF7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A27C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6172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2FCA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4339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C114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FC08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934C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9E82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B9BF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B72B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C35A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CE37F2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623310EF" w14:textId="77777777" w:rsidTr="002D247B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1B5E146" w14:textId="77777777" w:rsidR="00E041BE" w:rsidRDefault="00E041BE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9901099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Time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9931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C236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72F0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364F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4969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30B2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FDC9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F603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A9DA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0008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1904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93EC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A0E3F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131F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6E1F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6B52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FF0B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2264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4039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A3A0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102A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F678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496E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E712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8302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BFE1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0965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498D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764A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DA65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64E28C7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53E031AC" w14:textId="77777777" w:rsidTr="002D247B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C1D9603" w14:textId="77777777" w:rsidR="00E041BE" w:rsidRDefault="00E041BE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610CE39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S. Int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4587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1CB1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8AAF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474F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8056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3A91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BAAE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94DC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A3CB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7F56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E176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3CF7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AB8EF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5853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4410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FB6A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E3FD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2FC0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BA73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A701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B52B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1E67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339D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F12C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000B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8043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73B8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379B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0585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AB25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748834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7674409D" w14:textId="77777777" w:rsidTr="002D247B">
        <w:trPr>
          <w:trHeight w:val="371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DE8440" w14:textId="77777777" w:rsidR="00E041BE" w:rsidRDefault="00E041BE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16" w:space="0" w:color="000000"/>
              <w:right w:val="single" w:sz="8" w:space="0" w:color="000000"/>
            </w:tcBorders>
          </w:tcPr>
          <w:p w14:paraId="25847341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5463C9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28F144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609635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136183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34BD49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2874B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E113BC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62E67A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D4C4EC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3764C6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7C5EFDA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33542B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D4D1A8F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2009CA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C861E5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047A70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7DECDA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985001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E60A26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C4350E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D82FDE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552DD1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46F9476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433FD4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9893B2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0AE37C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69DCDF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EF44BC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D0D296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CFB23A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0993641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3BF346BA" w14:textId="77777777" w:rsidTr="002D247B">
        <w:trPr>
          <w:trHeight w:val="339"/>
        </w:trPr>
        <w:tc>
          <w:tcPr>
            <w:tcW w:w="417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33" w:space="0" w:color="C1C2C2"/>
              <w:right w:val="single" w:sz="12" w:space="0" w:color="000000"/>
            </w:tcBorders>
          </w:tcPr>
          <w:p w14:paraId="64DFBAF3" w14:textId="77777777" w:rsidR="00E041BE" w:rsidRDefault="00E041BE" w:rsidP="002D247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2" w:type="dxa"/>
            <w:tcBorders>
              <w:top w:val="single" w:sz="16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613D61D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Legend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A0E9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DD09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79A0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BE2D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A411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F501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1688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34CB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3149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9FEA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C55E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7EF4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29251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3F10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1D3C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69BB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173B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0BCB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3DF9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679E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F740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2F39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84A9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24F3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5819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A4A5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1B69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62B9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372B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479C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245069B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0E5BDF53" w14:textId="77777777" w:rsidTr="002D247B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EED137A" w14:textId="77777777" w:rsidR="00E041BE" w:rsidRDefault="00E041BE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8111B37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Time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DFC6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8B2B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CF26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CC7D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B5C3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CC2E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D0DF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DFA4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832F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7902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14BD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7F2C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A0E3D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138B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9966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ACF2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A8CD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A2DB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8608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C21D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B064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BBA9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1F79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33EE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0295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E9BC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B5C2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B918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B7CF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669D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7F377A4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4AC19A2A" w14:textId="77777777" w:rsidTr="002D247B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59336A9" w14:textId="77777777" w:rsidR="00E041BE" w:rsidRDefault="00E041BE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BA4E47C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S. Int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E42E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8D02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5A84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4A1C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F12C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135A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38F0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2A6B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32DB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CF6B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2417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5804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67FF9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87A8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2603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30F6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1C27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D70D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E073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7F4D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9B67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B1BC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55B8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48F99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5C6B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4FDC6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85D9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C21D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BB5E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D8B7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43B874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041BE" w14:paraId="10ED36C4" w14:textId="77777777" w:rsidTr="002D247B">
        <w:trPr>
          <w:trHeight w:val="433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33" w:space="0" w:color="C1C2C2"/>
              <w:right w:val="single" w:sz="12" w:space="0" w:color="000000"/>
            </w:tcBorders>
          </w:tcPr>
          <w:p w14:paraId="00442244" w14:textId="77777777" w:rsidR="00E041BE" w:rsidRDefault="00E041BE" w:rsidP="002D247B">
            <w:pPr>
              <w:spacing w:after="160" w:line="259" w:lineRule="auto"/>
              <w:ind w:left="0" w:firstLine="0"/>
            </w:pPr>
          </w:p>
        </w:tc>
        <w:tc>
          <w:tcPr>
            <w:tcW w:w="932" w:type="dxa"/>
            <w:tcBorders>
              <w:top w:val="single" w:sz="8" w:space="0" w:color="000000"/>
              <w:left w:val="single" w:sz="12" w:space="0" w:color="000000"/>
              <w:bottom w:val="single" w:sz="33" w:space="0" w:color="C1C2C2"/>
              <w:right w:val="single" w:sz="8" w:space="0" w:color="000000"/>
            </w:tcBorders>
          </w:tcPr>
          <w:p w14:paraId="50E3387C" w14:textId="77777777" w:rsidR="00E041BE" w:rsidRDefault="00E041BE" w:rsidP="002D247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Ct. Inity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37FAC63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2A92F3B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629B7A4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01AE0F3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0D8A97A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18E7F5D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15CF681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50D80CA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0B6AFAA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221F90AC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2FFDD77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383F1CC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683F3157" w14:textId="77777777" w:rsidR="00E041BE" w:rsidRDefault="00E041BE" w:rsidP="002D247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5B54C1E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5D9F98F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4EBBA0E8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0F18BD13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431A3EBF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60E5EBBE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6F91C75D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469A37D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255D131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7EB226FA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138E4BEB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55033D0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78491A65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27868144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6E19C8D2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6E3A0630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8" w:space="0" w:color="000000"/>
            </w:tcBorders>
          </w:tcPr>
          <w:p w14:paraId="430C60D7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" w:type="dxa"/>
            <w:tcBorders>
              <w:top w:val="single" w:sz="8" w:space="0" w:color="000000"/>
              <w:left w:val="single" w:sz="8" w:space="0" w:color="000000"/>
              <w:bottom w:val="single" w:sz="33" w:space="0" w:color="C1C2C2"/>
              <w:right w:val="single" w:sz="16" w:space="0" w:color="000000"/>
            </w:tcBorders>
          </w:tcPr>
          <w:p w14:paraId="4CEBE641" w14:textId="77777777" w:rsidR="00E041BE" w:rsidRDefault="00E041BE" w:rsidP="002D247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tbl>
      <w:tblPr>
        <w:tblStyle w:val="TableGrid"/>
        <w:tblW w:w="14490" w:type="dxa"/>
        <w:tblInd w:w="175" w:type="dxa"/>
        <w:tblLook w:val="04A0" w:firstRow="1" w:lastRow="0" w:firstColumn="1" w:lastColumn="0" w:noHBand="0" w:noVBand="1"/>
      </w:tblPr>
      <w:tblGrid>
        <w:gridCol w:w="5163"/>
        <w:gridCol w:w="3951"/>
        <w:gridCol w:w="843"/>
        <w:gridCol w:w="3690"/>
        <w:gridCol w:w="843"/>
      </w:tblGrid>
      <w:tr w:rsidR="00E041BE" w14:paraId="64ADBE24" w14:textId="77777777" w:rsidTr="002D247B">
        <w:trPr>
          <w:trHeight w:val="197"/>
        </w:trPr>
        <w:tc>
          <w:tcPr>
            <w:tcW w:w="5310" w:type="dxa"/>
          </w:tcPr>
          <w:p w14:paraId="775AA6EF" w14:textId="77777777" w:rsidR="00E041BE" w:rsidRPr="00E041BE" w:rsidRDefault="00E041BE" w:rsidP="002D247B">
            <w:pPr>
              <w:ind w:left="0" w:firstLine="0"/>
              <w:rPr>
                <w:b/>
                <w:bCs/>
              </w:rPr>
            </w:pPr>
            <w:r w:rsidRPr="00E041BE">
              <w:rPr>
                <w:b/>
                <w:bCs/>
              </w:rPr>
              <w:t>NOTES:</w:t>
            </w:r>
          </w:p>
        </w:tc>
        <w:tc>
          <w:tcPr>
            <w:tcW w:w="4050" w:type="dxa"/>
          </w:tcPr>
          <w:p w14:paraId="6BC325B1" w14:textId="77777777" w:rsidR="00E041BE" w:rsidRPr="00E041BE" w:rsidRDefault="00E041BE" w:rsidP="002D247B">
            <w:pPr>
              <w:ind w:left="0" w:firstLine="0"/>
              <w:rPr>
                <w:b/>
                <w:bCs/>
              </w:rPr>
            </w:pPr>
            <w:r w:rsidRPr="00E041BE">
              <w:rPr>
                <w:b/>
                <w:bCs/>
              </w:rPr>
              <w:t>Signature</w:t>
            </w:r>
          </w:p>
        </w:tc>
        <w:tc>
          <w:tcPr>
            <w:tcW w:w="630" w:type="dxa"/>
          </w:tcPr>
          <w:p w14:paraId="3889F5B5" w14:textId="77777777" w:rsidR="00E041BE" w:rsidRPr="00E041BE" w:rsidRDefault="00E041BE" w:rsidP="002D247B">
            <w:pPr>
              <w:ind w:left="0" w:firstLine="0"/>
              <w:rPr>
                <w:b/>
                <w:bCs/>
              </w:rPr>
            </w:pPr>
            <w:r w:rsidRPr="00E041BE">
              <w:rPr>
                <w:b/>
                <w:bCs/>
              </w:rPr>
              <w:t>Initial</w:t>
            </w:r>
          </w:p>
        </w:tc>
        <w:tc>
          <w:tcPr>
            <w:tcW w:w="3780" w:type="dxa"/>
          </w:tcPr>
          <w:p w14:paraId="1FA3E4B7" w14:textId="77777777" w:rsidR="00E041BE" w:rsidRPr="00E041BE" w:rsidRDefault="00E041BE" w:rsidP="002D247B">
            <w:pPr>
              <w:ind w:left="0" w:firstLine="0"/>
              <w:rPr>
                <w:b/>
                <w:bCs/>
              </w:rPr>
            </w:pPr>
            <w:r w:rsidRPr="00E041BE">
              <w:rPr>
                <w:b/>
                <w:bCs/>
              </w:rPr>
              <w:t>Signature</w:t>
            </w:r>
          </w:p>
        </w:tc>
        <w:tc>
          <w:tcPr>
            <w:tcW w:w="720" w:type="dxa"/>
          </w:tcPr>
          <w:p w14:paraId="6D8A10A7" w14:textId="77777777" w:rsidR="00E041BE" w:rsidRPr="00E041BE" w:rsidRDefault="00E041BE" w:rsidP="002D247B">
            <w:pPr>
              <w:ind w:left="0" w:firstLine="0"/>
              <w:rPr>
                <w:b/>
                <w:bCs/>
              </w:rPr>
            </w:pPr>
            <w:r w:rsidRPr="00E041BE">
              <w:rPr>
                <w:b/>
                <w:bCs/>
              </w:rPr>
              <w:t>Initial</w:t>
            </w:r>
          </w:p>
        </w:tc>
      </w:tr>
      <w:tr w:rsidR="00E041BE" w14:paraId="34E3C409" w14:textId="77777777" w:rsidTr="002D247B">
        <w:trPr>
          <w:trHeight w:val="152"/>
        </w:trPr>
        <w:tc>
          <w:tcPr>
            <w:tcW w:w="5310" w:type="dxa"/>
          </w:tcPr>
          <w:p w14:paraId="7864656F" w14:textId="77777777" w:rsidR="00E041BE" w:rsidRDefault="00E041BE" w:rsidP="002D247B">
            <w:pPr>
              <w:ind w:left="0" w:firstLine="0"/>
            </w:pPr>
          </w:p>
        </w:tc>
        <w:tc>
          <w:tcPr>
            <w:tcW w:w="4050" w:type="dxa"/>
          </w:tcPr>
          <w:p w14:paraId="3E9444EA" w14:textId="77777777" w:rsidR="00E041BE" w:rsidRDefault="00E041BE" w:rsidP="002D247B">
            <w:pPr>
              <w:ind w:left="0" w:firstLine="0"/>
            </w:pPr>
          </w:p>
        </w:tc>
        <w:tc>
          <w:tcPr>
            <w:tcW w:w="630" w:type="dxa"/>
          </w:tcPr>
          <w:p w14:paraId="5924ACEF" w14:textId="77777777" w:rsidR="00E041BE" w:rsidRDefault="00E041BE" w:rsidP="002D247B">
            <w:pPr>
              <w:ind w:left="0" w:firstLine="0"/>
            </w:pPr>
          </w:p>
        </w:tc>
        <w:tc>
          <w:tcPr>
            <w:tcW w:w="3780" w:type="dxa"/>
          </w:tcPr>
          <w:p w14:paraId="6F0B2430" w14:textId="77777777" w:rsidR="00E041BE" w:rsidRDefault="00E041BE" w:rsidP="002D247B">
            <w:pPr>
              <w:ind w:left="0" w:firstLine="0"/>
            </w:pPr>
          </w:p>
        </w:tc>
        <w:tc>
          <w:tcPr>
            <w:tcW w:w="720" w:type="dxa"/>
          </w:tcPr>
          <w:p w14:paraId="19783DB3" w14:textId="77777777" w:rsidR="00E041BE" w:rsidRDefault="00E041BE" w:rsidP="002D247B">
            <w:pPr>
              <w:ind w:left="0" w:firstLine="0"/>
            </w:pPr>
          </w:p>
        </w:tc>
      </w:tr>
      <w:tr w:rsidR="00E041BE" w14:paraId="677259D0" w14:textId="77777777" w:rsidTr="002D247B">
        <w:tc>
          <w:tcPr>
            <w:tcW w:w="5310" w:type="dxa"/>
          </w:tcPr>
          <w:p w14:paraId="20E4561A" w14:textId="77777777" w:rsidR="00E041BE" w:rsidRDefault="00E041BE" w:rsidP="002D247B">
            <w:pPr>
              <w:ind w:left="0" w:firstLine="0"/>
            </w:pPr>
          </w:p>
        </w:tc>
        <w:tc>
          <w:tcPr>
            <w:tcW w:w="4050" w:type="dxa"/>
          </w:tcPr>
          <w:p w14:paraId="72C7EC33" w14:textId="77777777" w:rsidR="00E041BE" w:rsidRDefault="00E041BE" w:rsidP="002D247B">
            <w:pPr>
              <w:ind w:left="0" w:firstLine="0"/>
            </w:pPr>
          </w:p>
        </w:tc>
        <w:tc>
          <w:tcPr>
            <w:tcW w:w="630" w:type="dxa"/>
          </w:tcPr>
          <w:p w14:paraId="7ABD48AD" w14:textId="77777777" w:rsidR="00E041BE" w:rsidRDefault="00E041BE" w:rsidP="002D247B">
            <w:pPr>
              <w:ind w:left="0" w:firstLine="0"/>
            </w:pPr>
          </w:p>
        </w:tc>
        <w:tc>
          <w:tcPr>
            <w:tcW w:w="3780" w:type="dxa"/>
          </w:tcPr>
          <w:p w14:paraId="4A9A0145" w14:textId="77777777" w:rsidR="00E041BE" w:rsidRDefault="00E041BE" w:rsidP="002D247B">
            <w:pPr>
              <w:ind w:left="0" w:firstLine="0"/>
            </w:pPr>
          </w:p>
        </w:tc>
        <w:tc>
          <w:tcPr>
            <w:tcW w:w="720" w:type="dxa"/>
          </w:tcPr>
          <w:p w14:paraId="112F879D" w14:textId="77777777" w:rsidR="00E041BE" w:rsidRDefault="00E041BE" w:rsidP="002D247B">
            <w:pPr>
              <w:ind w:left="0" w:firstLine="0"/>
            </w:pPr>
          </w:p>
        </w:tc>
      </w:tr>
      <w:tr w:rsidR="00E041BE" w14:paraId="6A7CABE5" w14:textId="77777777" w:rsidTr="00E041BE">
        <w:trPr>
          <w:trHeight w:val="197"/>
        </w:trPr>
        <w:tc>
          <w:tcPr>
            <w:tcW w:w="5310" w:type="dxa"/>
          </w:tcPr>
          <w:p w14:paraId="28EC8137" w14:textId="77777777" w:rsidR="00E041BE" w:rsidRDefault="00E041BE" w:rsidP="002D247B">
            <w:pPr>
              <w:ind w:left="0" w:firstLine="0"/>
            </w:pPr>
          </w:p>
        </w:tc>
        <w:tc>
          <w:tcPr>
            <w:tcW w:w="4050" w:type="dxa"/>
          </w:tcPr>
          <w:p w14:paraId="1425F01A" w14:textId="77777777" w:rsidR="00E041BE" w:rsidRDefault="00E041BE" w:rsidP="002D247B">
            <w:pPr>
              <w:ind w:left="0" w:firstLine="0"/>
            </w:pPr>
          </w:p>
        </w:tc>
        <w:tc>
          <w:tcPr>
            <w:tcW w:w="630" w:type="dxa"/>
          </w:tcPr>
          <w:p w14:paraId="0E78D61D" w14:textId="77777777" w:rsidR="00E041BE" w:rsidRDefault="00E041BE" w:rsidP="002D247B">
            <w:pPr>
              <w:ind w:left="0" w:firstLine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1F723D44" wp14:editId="7CA52394">
                      <wp:simplePos x="0" y="0"/>
                      <wp:positionH relativeFrom="column">
                        <wp:posOffset>325095</wp:posOffset>
                      </wp:positionH>
                      <wp:positionV relativeFrom="paragraph">
                        <wp:posOffset>78305</wp:posOffset>
                      </wp:positionV>
                      <wp:extent cx="360" cy="360"/>
                      <wp:effectExtent l="38100" t="38100" r="57150" b="5715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6CF804" id="Ink 10" o:spid="_x0000_s1026" type="#_x0000_t75" style="position:absolute;margin-left:24.9pt;margin-top:5.4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3780" w:type="dxa"/>
          </w:tcPr>
          <w:p w14:paraId="4CBAC0A5" w14:textId="77777777" w:rsidR="00E041BE" w:rsidRDefault="00E041BE" w:rsidP="002D247B">
            <w:pPr>
              <w:ind w:left="0" w:firstLine="0"/>
            </w:pPr>
          </w:p>
        </w:tc>
        <w:tc>
          <w:tcPr>
            <w:tcW w:w="720" w:type="dxa"/>
          </w:tcPr>
          <w:p w14:paraId="337D56EE" w14:textId="77777777" w:rsidR="00E041BE" w:rsidRDefault="00E041BE" w:rsidP="002D247B">
            <w:pPr>
              <w:ind w:left="0" w:firstLine="0"/>
            </w:pPr>
          </w:p>
        </w:tc>
      </w:tr>
    </w:tbl>
    <w:p w14:paraId="5BB7C5A1" w14:textId="77777777" w:rsidR="00E041BE" w:rsidRPr="00101194" w:rsidRDefault="00E041BE" w:rsidP="00E041BE">
      <w:pPr>
        <w:ind w:left="0" w:firstLine="0"/>
      </w:pPr>
    </w:p>
    <w:sectPr w:rsidR="00E041BE" w:rsidRPr="0010119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A6FDF" w14:textId="77777777" w:rsidR="00E36916" w:rsidRDefault="00E36916">
      <w:pPr>
        <w:spacing w:after="0"/>
      </w:pPr>
      <w:r>
        <w:separator/>
      </w:r>
    </w:p>
  </w:endnote>
  <w:endnote w:type="continuationSeparator" w:id="0">
    <w:p w14:paraId="3DD31668" w14:textId="77777777" w:rsidR="00E36916" w:rsidRDefault="00E369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ABBD7" w14:textId="77777777" w:rsidR="00E36916" w:rsidRDefault="00E36916">
      <w:pPr>
        <w:spacing w:after="0"/>
      </w:pPr>
      <w:r>
        <w:separator/>
      </w:r>
    </w:p>
  </w:footnote>
  <w:footnote w:type="continuationSeparator" w:id="0">
    <w:p w14:paraId="2E73147F" w14:textId="77777777" w:rsidR="00E36916" w:rsidRDefault="00E369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1479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6635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5CAB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0C62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3AD0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FA9F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EC9B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E8C3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4E3C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7295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31/01/2022"/>
    <w:docVar w:name="MonthStart" w:val="1/01/2022"/>
    <w:docVar w:name="ShowDynamicGuides" w:val="1"/>
    <w:docVar w:name="ShowMarginGuides" w:val="0"/>
    <w:docVar w:name="ShowOutlines" w:val="0"/>
    <w:docVar w:name="ShowStaticGuides" w:val="0"/>
  </w:docVars>
  <w:rsids>
    <w:rsidRoot w:val="00101194"/>
    <w:rsid w:val="000154B6"/>
    <w:rsid w:val="00056814"/>
    <w:rsid w:val="0006779F"/>
    <w:rsid w:val="000A20FE"/>
    <w:rsid w:val="00101194"/>
    <w:rsid w:val="0011772B"/>
    <w:rsid w:val="001A3A8D"/>
    <w:rsid w:val="001C5DC3"/>
    <w:rsid w:val="0027720C"/>
    <w:rsid w:val="002D689D"/>
    <w:rsid w:val="002F6E35"/>
    <w:rsid w:val="00312F4B"/>
    <w:rsid w:val="003628E2"/>
    <w:rsid w:val="003D7DDA"/>
    <w:rsid w:val="00406C2A"/>
    <w:rsid w:val="00420111"/>
    <w:rsid w:val="00454FED"/>
    <w:rsid w:val="004C5B17"/>
    <w:rsid w:val="005562FE"/>
    <w:rsid w:val="00557989"/>
    <w:rsid w:val="005744D1"/>
    <w:rsid w:val="007564A4"/>
    <w:rsid w:val="007777B1"/>
    <w:rsid w:val="007A49F2"/>
    <w:rsid w:val="00874C9A"/>
    <w:rsid w:val="008F7739"/>
    <w:rsid w:val="009035F5"/>
    <w:rsid w:val="00944085"/>
    <w:rsid w:val="00946A27"/>
    <w:rsid w:val="00964E78"/>
    <w:rsid w:val="009A0FFF"/>
    <w:rsid w:val="00A4654E"/>
    <w:rsid w:val="00A73BBF"/>
    <w:rsid w:val="00AB29FA"/>
    <w:rsid w:val="00B70858"/>
    <w:rsid w:val="00B8151A"/>
    <w:rsid w:val="00C11D39"/>
    <w:rsid w:val="00C71D73"/>
    <w:rsid w:val="00C7735D"/>
    <w:rsid w:val="00CB1C1C"/>
    <w:rsid w:val="00D17693"/>
    <w:rsid w:val="00DE6C1E"/>
    <w:rsid w:val="00DF051F"/>
    <w:rsid w:val="00DF32DE"/>
    <w:rsid w:val="00E02644"/>
    <w:rsid w:val="00E041BE"/>
    <w:rsid w:val="00E36916"/>
    <w:rsid w:val="00E54E11"/>
    <w:rsid w:val="00EA1691"/>
    <w:rsid w:val="00EB320B"/>
    <w:rsid w:val="00FA21CA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9EA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194"/>
    <w:pPr>
      <w:spacing w:before="0"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40" w:line="240" w:lineRule="auto"/>
      <w:ind w:left="0" w:firstLine="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40" w:line="240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spacing w:before="200" w:after="40" w:line="240" w:lineRule="auto"/>
      <w:ind w:left="0" w:firstLine="0"/>
      <w:outlineLvl w:val="2"/>
    </w:pPr>
    <w:rPr>
      <w:rFonts w:asciiTheme="majorHAnsi" w:eastAsiaTheme="majorEastAsia" w:hAnsiTheme="majorHAnsi" w:cstheme="majorBidi"/>
      <w:b/>
      <w:bCs/>
      <w:color w:val="92BC00" w:themeColor="accent1"/>
      <w:sz w:val="18"/>
      <w:szCs w:val="18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200" w:after="40" w:line="240" w:lineRule="auto"/>
      <w:ind w:left="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40" w:line="240" w:lineRule="auto"/>
      <w:ind w:left="0" w:firstLine="0"/>
      <w:outlineLvl w:val="4"/>
    </w:pPr>
    <w:rPr>
      <w:rFonts w:asciiTheme="majorHAnsi" w:eastAsiaTheme="majorEastAsia" w:hAnsiTheme="majorHAnsi" w:cstheme="majorBidi"/>
      <w:color w:val="485D00" w:themeColor="accent1" w:themeShade="7F"/>
      <w:sz w:val="18"/>
      <w:szCs w:val="18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40" w:line="240" w:lineRule="auto"/>
      <w:ind w:left="0" w:firstLine="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  <w:sz w:val="18"/>
      <w:szCs w:val="18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spacing w:before="200" w:after="40" w:line="240" w:lineRule="auto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18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spacing w:before="200" w:after="40" w:line="240" w:lineRule="auto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18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spacing w:before="200" w:after="40" w:line="240" w:lineRule="auto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uiPriority w:val="1"/>
    <w:qFormat/>
    <w:pPr>
      <w:spacing w:after="0" w:line="240" w:lineRule="auto"/>
      <w:ind w:left="0" w:firstLine="0"/>
    </w:pPr>
    <w:rPr>
      <w:rFonts w:asciiTheme="majorHAnsi" w:eastAsiaTheme="majorEastAsia" w:hAnsiTheme="majorHAnsi" w:cstheme="minorBid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after="120" w:line="240" w:lineRule="auto"/>
      <w:ind w:left="0" w:firstLine="0"/>
      <w:jc w:val="right"/>
    </w:pPr>
    <w:rPr>
      <w:rFonts w:asciiTheme="majorHAnsi" w:eastAsiaTheme="majorEastAsia" w:hAnsiTheme="majorHAnsi" w:cstheme="minorBid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4"/>
    <w:semiHidden/>
    <w:pPr>
      <w:spacing w:after="0" w:line="240" w:lineRule="auto"/>
      <w:ind w:left="0" w:firstLine="0"/>
    </w:pPr>
    <w:rPr>
      <w:rFonts w:asciiTheme="minorHAnsi" w:eastAsiaTheme="minorEastAsia" w:hAnsiTheme="minorHAnsi" w:cstheme="minorBidi"/>
      <w:b/>
      <w:color w:val="FFFFFF" w:themeColor="background1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semiHidden/>
    <w:rsid w:val="00420111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3"/>
    <w:semiHidden/>
    <w:pPr>
      <w:spacing w:after="0" w:line="240" w:lineRule="auto"/>
      <w:ind w:left="0" w:firstLine="0"/>
    </w:pPr>
    <w:rPr>
      <w:rFonts w:asciiTheme="majorHAnsi" w:eastAsiaTheme="majorEastAsia" w:hAnsiTheme="majorHAnsi" w:cstheme="minorBidi"/>
      <w:color w:val="FFFFFF" w:themeColor="background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3"/>
    <w:semiHidden/>
    <w:rsid w:val="00420111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Days">
    <w:name w:val="Days"/>
    <w:basedOn w:val="Normal"/>
    <w:uiPriority w:val="5"/>
    <w:qFormat/>
    <w:pPr>
      <w:spacing w:before="40" w:after="40" w:line="240" w:lineRule="auto"/>
      <w:ind w:left="0" w:firstLine="0"/>
      <w:jc w:val="center"/>
    </w:pPr>
    <w:rPr>
      <w:rFonts w:asciiTheme="minorHAnsi" w:eastAsiaTheme="minorEastAsia" w:hAnsiTheme="minorHAnsi" w:cstheme="minorBidi"/>
      <w:color w:val="595959" w:themeColor="text1" w:themeTint="A6"/>
      <w:sz w:val="22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6"/>
    <w:qFormat/>
    <w:pPr>
      <w:spacing w:after="0" w:line="240" w:lineRule="auto"/>
      <w:ind w:left="0" w:firstLine="0"/>
      <w:jc w:val="right"/>
    </w:pPr>
    <w:rPr>
      <w:rFonts w:asciiTheme="minorHAnsi" w:eastAsiaTheme="minorEastAsia" w:hAnsiTheme="minorHAnsi" w:cstheme="minorBidi"/>
      <w:color w:val="595959" w:themeColor="text1" w:themeTint="A6"/>
      <w:sz w:val="22"/>
      <w:szCs w:val="18"/>
    </w:rPr>
  </w:style>
  <w:style w:type="paragraph" w:styleId="BodyText">
    <w:name w:val="Body Text"/>
    <w:basedOn w:val="Normal"/>
    <w:link w:val="BodyTextChar"/>
    <w:semiHidden/>
    <w:unhideWhenUsed/>
    <w:pPr>
      <w:spacing w:before="40" w:after="120" w:line="240" w:lineRule="auto"/>
      <w:ind w:left="0" w:firstLine="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BodyTextChar">
    <w:name w:val="Body Text Char"/>
    <w:basedOn w:val="DefaultParagraphFont"/>
    <w:link w:val="BodyText"/>
    <w:semiHidden/>
    <w:rPr>
      <w:sz w:val="20"/>
    </w:rPr>
  </w:style>
  <w:style w:type="paragraph" w:styleId="BalloonText">
    <w:name w:val="Balloon Text"/>
    <w:basedOn w:val="Normal"/>
    <w:link w:val="BalloonTextChar"/>
    <w:semiHidden/>
    <w:unhideWhenUsed/>
    <w:pPr>
      <w:spacing w:before="40" w:after="40" w:line="240" w:lineRule="auto"/>
      <w:ind w:left="0" w:firstLine="0"/>
    </w:pPr>
    <w:rPr>
      <w:rFonts w:ascii="Tahoma" w:eastAsiaTheme="minorEastAsia" w:hAnsi="Tahoma" w:cs="Tahoma"/>
      <w:color w:val="auto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pPr>
      <w:spacing w:before="40" w:after="40" w:line="240" w:lineRule="auto"/>
      <w:ind w:left="0" w:firstLine="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BlockText">
    <w:name w:val="Block Text"/>
    <w:basedOn w:val="Normal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spacing w:before="40" w:after="40" w:line="240" w:lineRule="auto"/>
      <w:ind w:left="1152" w:right="1152" w:firstLine="0"/>
    </w:pPr>
    <w:rPr>
      <w:rFonts w:asciiTheme="minorHAnsi" w:eastAsiaTheme="minorEastAsia" w:hAnsiTheme="minorHAnsi" w:cstheme="minorBidi"/>
      <w:i/>
      <w:iCs/>
      <w:color w:val="92BC00" w:themeColor="accent1"/>
      <w:sz w:val="18"/>
      <w:szCs w:val="18"/>
    </w:rPr>
  </w:style>
  <w:style w:type="paragraph" w:styleId="BodyText2">
    <w:name w:val="Body Text 2"/>
    <w:basedOn w:val="Normal"/>
    <w:link w:val="BodyText2Char"/>
    <w:semiHidden/>
    <w:unhideWhenUsed/>
    <w:pPr>
      <w:spacing w:before="40" w:after="120" w:line="240" w:lineRule="auto"/>
      <w:ind w:left="360" w:firstLine="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BodyText3">
    <w:name w:val="Body Text 3"/>
    <w:basedOn w:val="Normal"/>
    <w:link w:val="BodyText3Char"/>
    <w:semiHidden/>
    <w:unhideWhenUsed/>
    <w:pPr>
      <w:spacing w:before="40" w:after="120" w:line="240" w:lineRule="auto"/>
      <w:ind w:left="0" w:firstLine="0"/>
    </w:pPr>
    <w:rPr>
      <w:rFonts w:asciiTheme="minorHAnsi" w:eastAsiaTheme="minorEastAsia" w:hAnsiTheme="minorHAnsi" w:cstheme="minorBidi"/>
      <w:color w:val="auto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pPr>
      <w:spacing w:before="40" w:after="120" w:line="480" w:lineRule="auto"/>
      <w:ind w:left="360" w:firstLine="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BodyTextIndent2Char">
    <w:name w:val="Body Text Indent 2 Char"/>
    <w:basedOn w:val="DefaultParagraphFont"/>
    <w:link w:val="BodyTextIndent2"/>
    <w:semiHidden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pPr>
      <w:spacing w:before="40" w:after="120" w:line="240" w:lineRule="auto"/>
      <w:ind w:left="360" w:firstLine="0"/>
    </w:pPr>
    <w:rPr>
      <w:rFonts w:asciiTheme="minorHAnsi" w:eastAsiaTheme="minorEastAsia" w:hAnsiTheme="minorHAnsi" w:cstheme="minorBidi"/>
      <w:color w:val="auto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pPr>
      <w:spacing w:before="40" w:after="200" w:line="240" w:lineRule="auto"/>
      <w:ind w:left="0" w:firstLine="0"/>
    </w:pPr>
    <w:rPr>
      <w:rFonts w:asciiTheme="minorHAnsi" w:eastAsiaTheme="minorEastAsia" w:hAnsiTheme="minorHAnsi" w:cstheme="minorBidi"/>
      <w:b/>
      <w:bCs/>
      <w:color w:val="92BC00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pPr>
      <w:spacing w:before="40" w:after="40" w:line="240" w:lineRule="auto"/>
      <w:ind w:left="4320" w:firstLine="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ClosingChar">
    <w:name w:val="Closing Char"/>
    <w:basedOn w:val="DefaultParagraphFont"/>
    <w:link w:val="Closing"/>
    <w:semiHidden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pPr>
      <w:spacing w:before="40" w:after="40" w:line="240" w:lineRule="auto"/>
      <w:ind w:left="0" w:firstLine="0"/>
    </w:pPr>
    <w:rPr>
      <w:rFonts w:asciiTheme="minorHAnsi" w:eastAsiaTheme="minorEastAsia" w:hAnsiTheme="minorHAnsi" w:cstheme="minorBidi"/>
      <w:color w:val="auto"/>
      <w:sz w:val="18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pPr>
      <w:spacing w:before="40" w:after="40" w:line="240" w:lineRule="auto"/>
      <w:ind w:left="0" w:firstLine="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DateChar">
    <w:name w:val="Date Char"/>
    <w:basedOn w:val="DefaultParagraphFont"/>
    <w:link w:val="Date"/>
    <w:semiHidden/>
    <w:rPr>
      <w:sz w:val="20"/>
    </w:rPr>
  </w:style>
  <w:style w:type="paragraph" w:styleId="DocumentMap">
    <w:name w:val="Document Map"/>
    <w:basedOn w:val="Normal"/>
    <w:link w:val="DocumentMapChar"/>
    <w:semiHidden/>
    <w:unhideWhenUsed/>
    <w:pPr>
      <w:spacing w:before="40" w:after="40" w:line="240" w:lineRule="auto"/>
      <w:ind w:left="0" w:firstLine="0"/>
    </w:pPr>
    <w:rPr>
      <w:rFonts w:ascii="Tahoma" w:eastAsiaTheme="minorEastAsia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pPr>
      <w:spacing w:before="40" w:after="40" w:line="240" w:lineRule="auto"/>
      <w:ind w:left="0" w:firstLine="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E-mailSignatureChar">
    <w:name w:val="E-mail Signature Char"/>
    <w:basedOn w:val="DefaultParagraphFont"/>
    <w:link w:val="E-mailSignature"/>
    <w:semiHidden/>
    <w:rPr>
      <w:sz w:val="20"/>
    </w:rPr>
  </w:style>
  <w:style w:type="paragraph" w:styleId="EndnoteText">
    <w:name w:val="endnote text"/>
    <w:basedOn w:val="Normal"/>
    <w:link w:val="EndnoteTextChar"/>
    <w:semiHidden/>
    <w:unhideWhenUsed/>
    <w:pPr>
      <w:spacing w:before="40" w:after="40" w:line="240" w:lineRule="auto"/>
      <w:ind w:left="0" w:firstLine="0"/>
    </w:pPr>
    <w:rPr>
      <w:rFonts w:asciiTheme="minorHAnsi" w:eastAsiaTheme="minorEastAsia" w:hAnsiTheme="minorHAnsi" w:cstheme="minorBidi"/>
      <w:color w:val="auto"/>
      <w:sz w:val="18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sz w:val="20"/>
      <w:szCs w:val="20"/>
    </w:rPr>
  </w:style>
  <w:style w:type="paragraph" w:styleId="EnvelopeAddress">
    <w:name w:val="envelope address"/>
    <w:basedOn w:val="Normal"/>
    <w:semiHidden/>
    <w:unhideWhenUsed/>
    <w:pPr>
      <w:framePr w:w="7920" w:h="1980" w:hRule="exact" w:hSpace="180" w:wrap="auto" w:hAnchor="page" w:xAlign="center" w:yAlign="bottom"/>
      <w:spacing w:before="40" w:after="40" w:line="240" w:lineRule="auto"/>
      <w:ind w:left="2880" w:firstLine="0"/>
    </w:pPr>
    <w:rPr>
      <w:rFonts w:asciiTheme="majorHAnsi" w:eastAsiaTheme="majorEastAsia" w:hAnsiTheme="majorHAnsi" w:cstheme="majorBidi"/>
      <w:color w:val="auto"/>
      <w:szCs w:val="24"/>
    </w:rPr>
  </w:style>
  <w:style w:type="paragraph" w:styleId="EnvelopeReturn">
    <w:name w:val="envelope return"/>
    <w:basedOn w:val="Normal"/>
    <w:semiHidden/>
    <w:unhideWhenUsed/>
    <w:pPr>
      <w:spacing w:before="40" w:after="40" w:line="240" w:lineRule="auto"/>
      <w:ind w:left="0" w:firstLine="0"/>
    </w:pPr>
    <w:rPr>
      <w:rFonts w:asciiTheme="majorHAnsi" w:eastAsiaTheme="majorEastAsia" w:hAnsiTheme="majorHAnsi" w:cstheme="majorBidi"/>
      <w:color w:val="auto"/>
      <w:sz w:val="18"/>
      <w:szCs w:val="20"/>
    </w:rPr>
  </w:style>
  <w:style w:type="paragraph" w:styleId="Footer">
    <w:name w:val="footer"/>
    <w:basedOn w:val="Normal"/>
    <w:link w:val="FooterChar"/>
    <w:uiPriority w:val="99"/>
    <w:semiHidden/>
    <w:pPr>
      <w:spacing w:after="0" w:line="240" w:lineRule="auto"/>
      <w:ind w:left="0" w:firstLine="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FootnoteText">
    <w:name w:val="footnote text"/>
    <w:basedOn w:val="Normal"/>
    <w:link w:val="FootnoteTextChar"/>
    <w:semiHidden/>
    <w:unhideWhenUsed/>
    <w:pPr>
      <w:spacing w:before="40" w:after="40" w:line="240" w:lineRule="auto"/>
      <w:ind w:left="0" w:firstLine="0"/>
    </w:pPr>
    <w:rPr>
      <w:rFonts w:asciiTheme="minorHAnsi" w:eastAsiaTheme="minorEastAsia" w:hAnsiTheme="minorHAnsi" w:cstheme="minorBidi"/>
      <w:color w:val="auto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20111"/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  <w:ind w:left="0" w:firstLine="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20111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pPr>
      <w:spacing w:before="40" w:after="40" w:line="240" w:lineRule="auto"/>
      <w:ind w:left="0" w:firstLine="0"/>
    </w:pPr>
    <w:rPr>
      <w:rFonts w:asciiTheme="minorHAnsi" w:eastAsiaTheme="minorEastAsia" w:hAnsiTheme="minorHAnsi" w:cstheme="minorBidi"/>
      <w:i/>
      <w:iCs/>
      <w:color w:val="auto"/>
      <w:sz w:val="18"/>
      <w:szCs w:val="18"/>
    </w:rPr>
  </w:style>
  <w:style w:type="character" w:customStyle="1" w:styleId="HTMLAddressChar">
    <w:name w:val="HTML Address Char"/>
    <w:basedOn w:val="DefaultParagraphFont"/>
    <w:link w:val="HTMLAddress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pPr>
      <w:spacing w:before="40" w:after="40" w:line="240" w:lineRule="auto"/>
      <w:ind w:left="0" w:firstLine="0"/>
    </w:pPr>
    <w:rPr>
      <w:rFonts w:ascii="Consolas" w:eastAsiaTheme="minorEastAsia" w:hAnsi="Consolas" w:cstheme="minorBidi"/>
      <w:color w:val="auto"/>
      <w:sz w:val="18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pPr>
      <w:spacing w:before="40" w:after="40" w:line="240" w:lineRule="auto"/>
      <w:ind w:left="200" w:hanging="20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Index2">
    <w:name w:val="index 2"/>
    <w:basedOn w:val="Normal"/>
    <w:next w:val="Normal"/>
    <w:autoRedefine/>
    <w:semiHidden/>
    <w:unhideWhenUsed/>
    <w:pPr>
      <w:spacing w:before="40" w:after="40" w:line="240" w:lineRule="auto"/>
      <w:ind w:left="400" w:hanging="20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Index3">
    <w:name w:val="index 3"/>
    <w:basedOn w:val="Normal"/>
    <w:next w:val="Normal"/>
    <w:autoRedefine/>
    <w:semiHidden/>
    <w:unhideWhenUsed/>
    <w:pPr>
      <w:spacing w:before="40" w:after="40" w:line="240" w:lineRule="auto"/>
      <w:ind w:left="600" w:hanging="20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Index4">
    <w:name w:val="index 4"/>
    <w:basedOn w:val="Normal"/>
    <w:next w:val="Normal"/>
    <w:autoRedefine/>
    <w:semiHidden/>
    <w:unhideWhenUsed/>
    <w:pPr>
      <w:spacing w:before="40" w:after="40" w:line="240" w:lineRule="auto"/>
      <w:ind w:left="800" w:hanging="20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Index5">
    <w:name w:val="index 5"/>
    <w:basedOn w:val="Normal"/>
    <w:next w:val="Normal"/>
    <w:autoRedefine/>
    <w:semiHidden/>
    <w:unhideWhenUsed/>
    <w:pPr>
      <w:spacing w:before="40" w:after="40" w:line="240" w:lineRule="auto"/>
      <w:ind w:left="1000" w:hanging="20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Index6">
    <w:name w:val="index 6"/>
    <w:basedOn w:val="Normal"/>
    <w:next w:val="Normal"/>
    <w:autoRedefine/>
    <w:semiHidden/>
    <w:unhideWhenUsed/>
    <w:pPr>
      <w:spacing w:before="40" w:after="40" w:line="240" w:lineRule="auto"/>
      <w:ind w:left="1200" w:hanging="20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Index7">
    <w:name w:val="index 7"/>
    <w:basedOn w:val="Normal"/>
    <w:next w:val="Normal"/>
    <w:autoRedefine/>
    <w:semiHidden/>
    <w:unhideWhenUsed/>
    <w:pPr>
      <w:spacing w:before="40" w:after="40" w:line="240" w:lineRule="auto"/>
      <w:ind w:left="1400" w:hanging="20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Index8">
    <w:name w:val="index 8"/>
    <w:basedOn w:val="Normal"/>
    <w:next w:val="Normal"/>
    <w:autoRedefine/>
    <w:semiHidden/>
    <w:unhideWhenUsed/>
    <w:pPr>
      <w:spacing w:before="40" w:after="40" w:line="240" w:lineRule="auto"/>
      <w:ind w:left="1600" w:hanging="20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Index9">
    <w:name w:val="index 9"/>
    <w:basedOn w:val="Normal"/>
    <w:next w:val="Normal"/>
    <w:autoRedefine/>
    <w:semiHidden/>
    <w:unhideWhenUsed/>
    <w:pPr>
      <w:spacing w:before="40" w:after="40" w:line="240" w:lineRule="auto"/>
      <w:ind w:left="1800" w:hanging="20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IndexHeading">
    <w:name w:val="index heading"/>
    <w:basedOn w:val="Normal"/>
    <w:next w:val="Index1"/>
    <w:semiHidden/>
    <w:unhideWhenUsed/>
    <w:pPr>
      <w:spacing w:before="40" w:after="40" w:line="240" w:lineRule="auto"/>
      <w:ind w:left="0" w:firstLine="0"/>
    </w:pPr>
    <w:rPr>
      <w:rFonts w:asciiTheme="majorHAnsi" w:eastAsiaTheme="majorEastAsia" w:hAnsiTheme="majorHAnsi" w:cstheme="majorBidi"/>
      <w:b/>
      <w:bCs/>
      <w:color w:val="auto"/>
      <w:sz w:val="18"/>
      <w:szCs w:val="18"/>
    </w:rPr>
  </w:style>
  <w:style w:type="paragraph" w:styleId="List">
    <w:name w:val="List"/>
    <w:basedOn w:val="Normal"/>
    <w:semiHidden/>
    <w:unhideWhenUsed/>
    <w:pPr>
      <w:spacing w:before="40" w:after="40" w:line="240" w:lineRule="auto"/>
      <w:ind w:left="360" w:hanging="360"/>
      <w:contextualSpacing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List2">
    <w:name w:val="List 2"/>
    <w:basedOn w:val="Normal"/>
    <w:semiHidden/>
    <w:unhideWhenUsed/>
    <w:pPr>
      <w:spacing w:before="40" w:after="40" w:line="240" w:lineRule="auto"/>
      <w:ind w:left="720" w:hanging="360"/>
      <w:contextualSpacing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List3">
    <w:name w:val="List 3"/>
    <w:basedOn w:val="Normal"/>
    <w:semiHidden/>
    <w:unhideWhenUsed/>
    <w:pPr>
      <w:spacing w:before="40" w:after="40" w:line="240" w:lineRule="auto"/>
      <w:ind w:left="1080" w:hanging="360"/>
      <w:contextualSpacing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List4">
    <w:name w:val="List 4"/>
    <w:basedOn w:val="Normal"/>
    <w:semiHidden/>
    <w:unhideWhenUsed/>
    <w:pPr>
      <w:spacing w:before="40" w:after="40" w:line="240" w:lineRule="auto"/>
      <w:ind w:left="1440" w:hanging="360"/>
      <w:contextualSpacing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List5">
    <w:name w:val="List 5"/>
    <w:basedOn w:val="Normal"/>
    <w:semiHidden/>
    <w:unhideWhenUsed/>
    <w:pPr>
      <w:spacing w:before="40" w:after="40" w:line="240" w:lineRule="auto"/>
      <w:ind w:left="1800" w:hanging="360"/>
      <w:contextualSpacing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ListBullet">
    <w:name w:val="List Bullet"/>
    <w:basedOn w:val="Normal"/>
    <w:semiHidden/>
    <w:unhideWhenUsed/>
    <w:pPr>
      <w:numPr>
        <w:numId w:val="1"/>
      </w:numPr>
      <w:spacing w:before="40" w:after="40" w:line="240" w:lineRule="auto"/>
      <w:contextualSpacing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ListBullet2">
    <w:name w:val="List Bullet 2"/>
    <w:basedOn w:val="Normal"/>
    <w:semiHidden/>
    <w:unhideWhenUsed/>
    <w:pPr>
      <w:numPr>
        <w:numId w:val="2"/>
      </w:numPr>
      <w:spacing w:before="40" w:after="40" w:line="240" w:lineRule="auto"/>
      <w:contextualSpacing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ListBullet3">
    <w:name w:val="List Bullet 3"/>
    <w:basedOn w:val="Normal"/>
    <w:semiHidden/>
    <w:unhideWhenUsed/>
    <w:pPr>
      <w:numPr>
        <w:numId w:val="3"/>
      </w:numPr>
      <w:spacing w:before="40" w:after="40" w:line="240" w:lineRule="auto"/>
      <w:contextualSpacing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ListBullet4">
    <w:name w:val="List Bullet 4"/>
    <w:basedOn w:val="Normal"/>
    <w:semiHidden/>
    <w:unhideWhenUsed/>
    <w:pPr>
      <w:numPr>
        <w:numId w:val="4"/>
      </w:numPr>
      <w:spacing w:before="40" w:after="40" w:line="240" w:lineRule="auto"/>
      <w:contextualSpacing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ListBullet5">
    <w:name w:val="List Bullet 5"/>
    <w:basedOn w:val="Normal"/>
    <w:semiHidden/>
    <w:unhideWhenUsed/>
    <w:pPr>
      <w:numPr>
        <w:numId w:val="5"/>
      </w:numPr>
      <w:spacing w:before="40" w:after="40" w:line="240" w:lineRule="auto"/>
      <w:contextualSpacing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ListContinue">
    <w:name w:val="List Continue"/>
    <w:basedOn w:val="Normal"/>
    <w:semiHidden/>
    <w:unhideWhenUsed/>
    <w:pPr>
      <w:spacing w:before="40" w:after="120" w:line="240" w:lineRule="auto"/>
      <w:ind w:left="360" w:firstLine="0"/>
      <w:contextualSpacing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ListContinue2">
    <w:name w:val="List Continue 2"/>
    <w:basedOn w:val="Normal"/>
    <w:semiHidden/>
    <w:unhideWhenUsed/>
    <w:pPr>
      <w:spacing w:before="40" w:after="120" w:line="240" w:lineRule="auto"/>
      <w:ind w:left="720" w:firstLine="0"/>
      <w:contextualSpacing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ListContinue3">
    <w:name w:val="List Continue 3"/>
    <w:basedOn w:val="Normal"/>
    <w:semiHidden/>
    <w:unhideWhenUsed/>
    <w:pPr>
      <w:spacing w:before="40" w:after="120" w:line="240" w:lineRule="auto"/>
      <w:ind w:left="1080" w:firstLine="0"/>
      <w:contextualSpacing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ListContinue4">
    <w:name w:val="List Continue 4"/>
    <w:basedOn w:val="Normal"/>
    <w:semiHidden/>
    <w:unhideWhenUsed/>
    <w:pPr>
      <w:spacing w:before="40" w:after="120" w:line="240" w:lineRule="auto"/>
      <w:ind w:left="1440" w:firstLine="0"/>
      <w:contextualSpacing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ListContinue5">
    <w:name w:val="List Continue 5"/>
    <w:basedOn w:val="Normal"/>
    <w:semiHidden/>
    <w:unhideWhenUsed/>
    <w:pPr>
      <w:spacing w:before="40" w:after="120" w:line="240" w:lineRule="auto"/>
      <w:ind w:left="1800" w:firstLine="0"/>
      <w:contextualSpacing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ListNumber">
    <w:name w:val="List Number"/>
    <w:basedOn w:val="Normal"/>
    <w:semiHidden/>
    <w:unhideWhenUsed/>
    <w:pPr>
      <w:numPr>
        <w:numId w:val="6"/>
      </w:numPr>
      <w:spacing w:before="40" w:after="40" w:line="240" w:lineRule="auto"/>
      <w:contextualSpacing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ListNumber2">
    <w:name w:val="List Number 2"/>
    <w:basedOn w:val="Normal"/>
    <w:semiHidden/>
    <w:unhideWhenUsed/>
    <w:pPr>
      <w:numPr>
        <w:numId w:val="7"/>
      </w:numPr>
      <w:spacing w:before="40" w:after="40" w:line="240" w:lineRule="auto"/>
      <w:contextualSpacing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ListNumber3">
    <w:name w:val="List Number 3"/>
    <w:basedOn w:val="Normal"/>
    <w:semiHidden/>
    <w:unhideWhenUsed/>
    <w:pPr>
      <w:numPr>
        <w:numId w:val="8"/>
      </w:numPr>
      <w:spacing w:before="40" w:after="40" w:line="240" w:lineRule="auto"/>
      <w:contextualSpacing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ListNumber4">
    <w:name w:val="List Number 4"/>
    <w:basedOn w:val="Normal"/>
    <w:semiHidden/>
    <w:unhideWhenUsed/>
    <w:pPr>
      <w:numPr>
        <w:numId w:val="9"/>
      </w:numPr>
      <w:spacing w:before="40" w:after="40" w:line="240" w:lineRule="auto"/>
      <w:contextualSpacing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ListNumber5">
    <w:name w:val="List Number 5"/>
    <w:basedOn w:val="Normal"/>
    <w:semiHidden/>
    <w:unhideWhenUsed/>
    <w:pPr>
      <w:numPr>
        <w:numId w:val="10"/>
      </w:numPr>
      <w:spacing w:before="40" w:after="40" w:line="240" w:lineRule="auto"/>
      <w:contextualSpacing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MacroText">
    <w:name w:val="macro"/>
    <w:link w:val="MacroTextCh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40" w:after="40" w:line="240" w:lineRule="auto"/>
      <w:ind w:left="1080" w:hanging="1080"/>
    </w:pPr>
    <w:rPr>
      <w:rFonts w:asciiTheme="majorHAnsi" w:eastAsiaTheme="majorEastAsia" w:hAnsiTheme="majorHAnsi" w:cstheme="majorBidi"/>
      <w:color w:val="auto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unhideWhenUsed/>
    <w:pPr>
      <w:spacing w:before="40" w:after="40" w:line="240" w:lineRule="auto"/>
      <w:ind w:left="0" w:firstLine="0"/>
    </w:pPr>
    <w:rPr>
      <w:rFonts w:eastAsiaTheme="minorEastAsia"/>
      <w:color w:val="auto"/>
      <w:szCs w:val="24"/>
    </w:rPr>
  </w:style>
  <w:style w:type="paragraph" w:styleId="NormalIndent">
    <w:name w:val="Normal Indent"/>
    <w:basedOn w:val="Normal"/>
    <w:semiHidden/>
    <w:unhideWhenUsed/>
    <w:pPr>
      <w:spacing w:before="40" w:after="40" w:line="240" w:lineRule="auto"/>
      <w:ind w:left="720" w:firstLine="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NoteHeading">
    <w:name w:val="Note Heading"/>
    <w:basedOn w:val="Normal"/>
    <w:next w:val="Normal"/>
    <w:link w:val="NoteHeadingChar"/>
    <w:semiHidden/>
    <w:unhideWhenUsed/>
    <w:pPr>
      <w:spacing w:before="40" w:after="40" w:line="240" w:lineRule="auto"/>
      <w:ind w:left="0" w:firstLine="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NoteHeadingChar">
    <w:name w:val="Note Heading Char"/>
    <w:basedOn w:val="DefaultParagraphFont"/>
    <w:link w:val="NoteHeading"/>
    <w:semiHidden/>
    <w:rPr>
      <w:sz w:val="20"/>
    </w:rPr>
  </w:style>
  <w:style w:type="paragraph" w:styleId="PlainText">
    <w:name w:val="Plain Text"/>
    <w:basedOn w:val="Normal"/>
    <w:link w:val="PlainTextChar"/>
    <w:semiHidden/>
    <w:unhideWhenUsed/>
    <w:pPr>
      <w:spacing w:before="40" w:after="40" w:line="240" w:lineRule="auto"/>
      <w:ind w:left="0" w:firstLine="0"/>
    </w:pPr>
    <w:rPr>
      <w:rFonts w:ascii="Consolas" w:eastAsiaTheme="minorEastAsia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semiHidden/>
    <w:unhideWhenUsed/>
    <w:pPr>
      <w:spacing w:before="40" w:after="40" w:line="240" w:lineRule="auto"/>
      <w:ind w:left="0" w:firstLine="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SalutationChar">
    <w:name w:val="Salutation Char"/>
    <w:basedOn w:val="DefaultParagraphFont"/>
    <w:link w:val="Salutation"/>
    <w:semiHidden/>
    <w:rPr>
      <w:sz w:val="20"/>
    </w:rPr>
  </w:style>
  <w:style w:type="paragraph" w:styleId="Signature">
    <w:name w:val="Signature"/>
    <w:basedOn w:val="Normal"/>
    <w:link w:val="SignatureChar"/>
    <w:semiHidden/>
    <w:unhideWhenUsed/>
    <w:pPr>
      <w:spacing w:before="40" w:after="40" w:line="240" w:lineRule="auto"/>
      <w:ind w:left="4320" w:firstLine="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SignatureChar">
    <w:name w:val="Signature Char"/>
    <w:basedOn w:val="DefaultParagraphFont"/>
    <w:link w:val="Signature"/>
    <w:semiHidden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pPr>
      <w:spacing w:before="40" w:after="40" w:line="240" w:lineRule="auto"/>
      <w:ind w:left="200" w:hanging="20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TableofFigures">
    <w:name w:val="table of figures"/>
    <w:basedOn w:val="Normal"/>
    <w:next w:val="Normal"/>
    <w:semiHidden/>
    <w:unhideWhenUsed/>
    <w:pPr>
      <w:spacing w:before="40" w:after="40" w:line="240" w:lineRule="auto"/>
      <w:ind w:left="0" w:firstLine="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TOAHeading">
    <w:name w:val="toa heading"/>
    <w:basedOn w:val="Normal"/>
    <w:next w:val="Normal"/>
    <w:semiHidden/>
    <w:unhideWhenUsed/>
    <w:pPr>
      <w:spacing w:before="120" w:after="40" w:line="240" w:lineRule="auto"/>
      <w:ind w:left="0" w:firstLine="0"/>
    </w:pPr>
    <w:rPr>
      <w:rFonts w:asciiTheme="majorHAnsi" w:eastAsiaTheme="majorEastAsia" w:hAnsiTheme="majorHAnsi" w:cstheme="majorBidi"/>
      <w:b/>
      <w:bCs/>
      <w:color w:val="auto"/>
      <w:szCs w:val="24"/>
    </w:rPr>
  </w:style>
  <w:style w:type="paragraph" w:styleId="TOC1">
    <w:name w:val="toc 1"/>
    <w:basedOn w:val="Normal"/>
    <w:next w:val="Normal"/>
    <w:autoRedefine/>
    <w:semiHidden/>
    <w:unhideWhenUsed/>
    <w:pPr>
      <w:spacing w:before="40" w:after="100" w:line="240" w:lineRule="auto"/>
      <w:ind w:left="0" w:firstLine="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TOC2">
    <w:name w:val="toc 2"/>
    <w:basedOn w:val="Normal"/>
    <w:next w:val="Normal"/>
    <w:autoRedefine/>
    <w:semiHidden/>
    <w:unhideWhenUsed/>
    <w:pPr>
      <w:spacing w:before="40" w:after="100" w:line="240" w:lineRule="auto"/>
      <w:ind w:left="200" w:firstLine="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TOC3">
    <w:name w:val="toc 3"/>
    <w:basedOn w:val="Normal"/>
    <w:next w:val="Normal"/>
    <w:autoRedefine/>
    <w:semiHidden/>
    <w:unhideWhenUsed/>
    <w:pPr>
      <w:spacing w:before="40" w:after="100" w:line="240" w:lineRule="auto"/>
      <w:ind w:left="400" w:firstLine="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TOC4">
    <w:name w:val="toc 4"/>
    <w:basedOn w:val="Normal"/>
    <w:next w:val="Normal"/>
    <w:autoRedefine/>
    <w:semiHidden/>
    <w:unhideWhenUsed/>
    <w:pPr>
      <w:spacing w:before="40" w:after="100" w:line="240" w:lineRule="auto"/>
      <w:ind w:left="600" w:firstLine="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TOC5">
    <w:name w:val="toc 5"/>
    <w:basedOn w:val="Normal"/>
    <w:next w:val="Normal"/>
    <w:autoRedefine/>
    <w:semiHidden/>
    <w:unhideWhenUsed/>
    <w:pPr>
      <w:spacing w:before="40" w:after="100" w:line="240" w:lineRule="auto"/>
      <w:ind w:left="800" w:firstLine="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TOC6">
    <w:name w:val="toc 6"/>
    <w:basedOn w:val="Normal"/>
    <w:next w:val="Normal"/>
    <w:autoRedefine/>
    <w:semiHidden/>
    <w:unhideWhenUsed/>
    <w:pPr>
      <w:spacing w:before="40" w:after="100" w:line="240" w:lineRule="auto"/>
      <w:ind w:left="1000" w:firstLine="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TOC7">
    <w:name w:val="toc 7"/>
    <w:basedOn w:val="Normal"/>
    <w:next w:val="Normal"/>
    <w:autoRedefine/>
    <w:semiHidden/>
    <w:unhideWhenUsed/>
    <w:pPr>
      <w:spacing w:before="40" w:after="100" w:line="240" w:lineRule="auto"/>
      <w:ind w:left="1200" w:firstLine="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TOC8">
    <w:name w:val="toc 8"/>
    <w:basedOn w:val="Normal"/>
    <w:next w:val="Normal"/>
    <w:autoRedefine/>
    <w:semiHidden/>
    <w:unhideWhenUsed/>
    <w:pPr>
      <w:spacing w:before="40" w:after="100" w:line="240" w:lineRule="auto"/>
      <w:ind w:left="1400" w:firstLine="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TOC9">
    <w:name w:val="toc 9"/>
    <w:basedOn w:val="Normal"/>
    <w:next w:val="Normal"/>
    <w:autoRedefine/>
    <w:semiHidden/>
    <w:unhideWhenUsed/>
    <w:pPr>
      <w:spacing w:before="40" w:after="100" w:line="240" w:lineRule="auto"/>
      <w:ind w:left="1600" w:firstLine="0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TOCHeading">
    <w:name w:val="TOC Heading"/>
    <w:basedOn w:val="Heading1"/>
    <w:next w:val="Normal"/>
    <w:semiHidden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0111"/>
  </w:style>
  <w:style w:type="table" w:styleId="GridTable1Light-Accent2">
    <w:name w:val="Grid Table 1 Light Accent 2"/>
    <w:basedOn w:val="TableNormal"/>
    <w:uiPriority w:val="46"/>
    <w:rsid w:val="00AB29F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95E00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E7BB7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AB29F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101194"/>
    <w:pPr>
      <w:spacing w:before="0" w:after="0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ink/ink3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customXml" Target="ink/ink5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th.achumahara\AppData\Local\Microsoft\Office\16.0\DTS\en-US%7b7BDFB755-E667-4EA1-AD9A-B6B30614AB5C%7d\%7bE3201BD4-DC96-4409-963A-DC51428C24C1%7dtf16382936_win32.dotm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21:46:40.288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21:46:22.314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21:48:19.826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21:48:19.827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21:48:22.648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21:48:22.649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Banner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14.xml><?xml version="1.0" encoding="utf-8"?>
<customUI xmlns="http://schemas.microsoft.com/office/2009/07/customui" onLoad="Ribbon_Load">
  <ribbon>
    <tabs>
      <tab id="customTab" label="Calendar" insertBeforeMso="TabHome">
        <group id="Calendar" label="Calendar">
          <button id="NewDates" visible="true" size="large" label="Select New Dates" keytip="D" screentip="Select a new month and year for this calendar." onAction="CustomizeCalendar" imageMso="CalendarMonthDetailsSplitButton"/>
        </group>
        <group id="Themes" label="Themes">
          <gallery idMso="ThemesGallery" visible="true" size="large"/>
          <gallery idMso="ThemeColorsGallery" visible="true" size="large"/>
          <gallery idMso="ThemeFontsGallery" visible="true" size="larg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5BF721-5DBE-43DF-B9C3-9A4498AC87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DFAF646-ACED-408F-8ACE-8A2E85A204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DBCABF-D84F-46B5-BCD6-883218415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{E3201BD4-DC96-4409-963A-DC51428C24C1}tf16382936_win32</Template>
  <TotalTime>0</TotalTime>
  <Pages>4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2021-10-18T21:29:00Z</dcterms:created>
  <dcterms:modified xsi:type="dcterms:W3CDTF">2021-10-18T21:49:00Z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